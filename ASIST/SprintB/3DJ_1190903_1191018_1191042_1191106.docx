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A20A407" w14:textId="77777777" w:rsidR="00E32082" w:rsidRDefault="00E32082">
      <w:pPr>
        <w:pStyle w:val="Corpodetexto"/>
      </w:pPr>
      <w:bookmarkStart w:id="0" w:name="bkRunHead"/>
    </w:p>
    <w:p w14:paraId="51419CB3" w14:textId="77777777" w:rsidR="00E32082" w:rsidRDefault="00E32082">
      <w:pPr>
        <w:pStyle w:val="Corpodetexto"/>
      </w:pPr>
    </w:p>
    <w:p w14:paraId="5D25581E" w14:textId="77777777" w:rsidR="00E32082" w:rsidRDefault="001E1403">
      <w:pPr>
        <w:pStyle w:val="Corpodetexto"/>
      </w:pPr>
      <w:r>
        <w:rPr>
          <w:noProof/>
        </w:rPr>
        <w:drawing>
          <wp:anchor distT="0" distB="0" distL="114300" distR="114300" simplePos="0" relativeHeight="251657216" behindDoc="0" locked="0" layoutInCell="1" allowOverlap="1" wp14:anchorId="4890F039" wp14:editId="7B5C95BE">
            <wp:simplePos x="0" y="0"/>
            <wp:positionH relativeFrom="margin">
              <wp:posOffset>294005</wp:posOffset>
            </wp:positionH>
            <wp:positionV relativeFrom="margin">
              <wp:posOffset>9780905</wp:posOffset>
            </wp:positionV>
            <wp:extent cx="1619885" cy="539750"/>
            <wp:effectExtent l="0" t="0" r="0" b="0"/>
            <wp:wrapSquare wrapText="bothSides"/>
            <wp:docPr id="3" name="Imagem 2" descr="logo_ISEP_sma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2" descr="logo_ISEP_small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9885" cy="5397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CB24F9C" w14:textId="0C450C8A" w:rsidR="00E32082" w:rsidRDefault="00683BEF" w:rsidP="00683BEF">
      <w:pPr>
        <w:pStyle w:val="Corpodetexto"/>
        <w:jc w:val="center"/>
      </w:pPr>
      <w:r>
        <w:rPr>
          <w:noProof/>
        </w:rPr>
        <w:drawing>
          <wp:inline distT="0" distB="0" distL="0" distR="0" wp14:anchorId="4FFED150" wp14:editId="0A061291">
            <wp:extent cx="3968750" cy="1165608"/>
            <wp:effectExtent l="0" t="0" r="0" b="0"/>
            <wp:docPr id="1" name="Imagem 1" descr="Uma imagem com alimentaçã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 descr="Uma imagem com alimentação&#10;&#10;Descrição gerada automaticamente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6281" cy="1170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51645" w14:textId="77777777" w:rsidR="00E32082" w:rsidRPr="00B731BA" w:rsidRDefault="00E32082">
      <w:pPr>
        <w:pStyle w:val="Corpodetexto"/>
        <w:rPr>
          <w:rFonts w:asciiTheme="minorHAnsi" w:hAnsiTheme="minorHAnsi" w:cstheme="minorHAnsi"/>
        </w:rPr>
      </w:pPr>
    </w:p>
    <w:p w14:paraId="5B5445FB" w14:textId="77777777" w:rsidR="00E32082" w:rsidRPr="00B731BA" w:rsidRDefault="00E32082">
      <w:pPr>
        <w:pStyle w:val="Corpodetexto"/>
        <w:rPr>
          <w:rFonts w:asciiTheme="minorHAnsi" w:hAnsiTheme="minorHAnsi" w:cstheme="minorHAnsi"/>
        </w:rPr>
      </w:pPr>
    </w:p>
    <w:p w14:paraId="4B0DA41F" w14:textId="77777777" w:rsidR="00E32082" w:rsidRPr="00B731BA" w:rsidRDefault="00E32082">
      <w:pPr>
        <w:pStyle w:val="Corpodetexto"/>
        <w:rPr>
          <w:rFonts w:asciiTheme="minorHAnsi" w:hAnsiTheme="minorHAnsi" w:cstheme="minorHAnsi"/>
        </w:rPr>
      </w:pPr>
    </w:p>
    <w:p w14:paraId="655E0F5A" w14:textId="77777777" w:rsidR="00E32082" w:rsidRPr="00B731BA" w:rsidRDefault="00E32082" w:rsidP="00E32082">
      <w:pPr>
        <w:pStyle w:val="Ttulo"/>
        <w:jc w:val="center"/>
        <w:rPr>
          <w:rFonts w:asciiTheme="minorHAnsi" w:hAnsiTheme="minorHAnsi" w:cstheme="minorHAnsi"/>
          <w:b/>
          <w:color w:val="000000"/>
          <w:sz w:val="36"/>
          <w:szCs w:val="36"/>
        </w:rPr>
      </w:pPr>
    </w:p>
    <w:p w14:paraId="647FE495" w14:textId="0055D7BD" w:rsidR="00E32082" w:rsidRPr="002C1FA1" w:rsidRDefault="002C1FA1" w:rsidP="00E32082">
      <w:pPr>
        <w:pStyle w:val="Ttulo"/>
        <w:jc w:val="center"/>
        <w:rPr>
          <w:rFonts w:asciiTheme="minorHAnsi" w:hAnsiTheme="minorHAnsi" w:cstheme="minorHAnsi"/>
          <w:b/>
          <w:color w:val="000000"/>
          <w:sz w:val="36"/>
          <w:szCs w:val="36"/>
          <w:lang w:val="en-US"/>
        </w:rPr>
      </w:pPr>
      <w:r w:rsidRPr="002C1FA1">
        <w:rPr>
          <w:rFonts w:asciiTheme="minorHAnsi" w:hAnsiTheme="minorHAnsi" w:cstheme="minorHAnsi"/>
          <w:b/>
          <w:color w:val="000000"/>
          <w:sz w:val="36"/>
          <w:szCs w:val="36"/>
          <w:lang w:val="en-US"/>
        </w:rPr>
        <w:t>Sprint 1</w:t>
      </w:r>
      <w:r w:rsidR="006F4544">
        <w:rPr>
          <w:rFonts w:asciiTheme="minorHAnsi" w:hAnsiTheme="minorHAnsi" w:cstheme="minorHAnsi"/>
          <w:b/>
          <w:color w:val="000000"/>
          <w:sz w:val="36"/>
          <w:szCs w:val="36"/>
          <w:lang w:val="en-US"/>
        </w:rPr>
        <w:t xml:space="preserve"> (Sprint B)</w:t>
      </w:r>
    </w:p>
    <w:p w14:paraId="19710FC2" w14:textId="3C71F007" w:rsidR="00E32082" w:rsidRPr="002C1FA1" w:rsidRDefault="002C1FA1" w:rsidP="00E32082">
      <w:pPr>
        <w:jc w:val="center"/>
        <w:rPr>
          <w:rFonts w:asciiTheme="minorHAnsi" w:hAnsiTheme="minorHAnsi" w:cstheme="minorHAnsi"/>
          <w:b/>
          <w:bCs/>
          <w:sz w:val="28"/>
          <w:szCs w:val="28"/>
          <w:lang w:val="en-US"/>
        </w:rPr>
      </w:pPr>
      <w:r w:rsidRPr="002C1FA1">
        <w:rPr>
          <w:rFonts w:asciiTheme="minorHAnsi" w:hAnsiTheme="minorHAnsi" w:cstheme="minorHAnsi"/>
          <w:b/>
          <w:bCs/>
          <w:sz w:val="28"/>
          <w:szCs w:val="28"/>
          <w:lang w:val="en-US"/>
        </w:rPr>
        <w:t>ASIST</w:t>
      </w:r>
    </w:p>
    <w:p w14:paraId="217640F9" w14:textId="77777777" w:rsidR="00E32082" w:rsidRPr="002C1FA1" w:rsidRDefault="00E32082">
      <w:pPr>
        <w:pStyle w:val="Corpodetexto"/>
        <w:rPr>
          <w:rFonts w:asciiTheme="minorHAnsi" w:hAnsiTheme="minorHAnsi" w:cstheme="minorHAnsi"/>
          <w:lang w:val="en-US"/>
        </w:rPr>
      </w:pPr>
    </w:p>
    <w:bookmarkEnd w:id="0"/>
    <w:p w14:paraId="50A74C79" w14:textId="77777777" w:rsidR="00E32082" w:rsidRPr="002C1FA1" w:rsidRDefault="00E32082">
      <w:pPr>
        <w:pStyle w:val="Corpodetexto"/>
        <w:rPr>
          <w:rFonts w:asciiTheme="minorHAnsi" w:hAnsiTheme="minorHAnsi" w:cstheme="minorHAnsi"/>
          <w:lang w:val="en-US"/>
        </w:rPr>
      </w:pPr>
    </w:p>
    <w:p w14:paraId="164FD267" w14:textId="3E2170C0" w:rsidR="00CA01E1" w:rsidRPr="006F4544" w:rsidRDefault="00CA01E1" w:rsidP="00CA01E1">
      <w:pPr>
        <w:pStyle w:val="SemEspaamento"/>
        <w:widowControl w:val="0"/>
        <w:spacing w:line="276" w:lineRule="auto"/>
        <w:jc w:val="center"/>
        <w:rPr>
          <w:rFonts w:asciiTheme="minorHAnsi" w:hAnsiTheme="minorHAnsi" w:cstheme="minorHAnsi"/>
          <w:b/>
          <w:i/>
          <w:sz w:val="24"/>
          <w:szCs w:val="24"/>
          <w:lang w:val="en-US"/>
        </w:rPr>
      </w:pPr>
      <w:r w:rsidRPr="006F4544">
        <w:rPr>
          <w:rFonts w:asciiTheme="minorHAnsi" w:hAnsiTheme="minorHAnsi" w:cstheme="minorHAnsi"/>
          <w:b/>
          <w:sz w:val="24"/>
          <w:szCs w:val="24"/>
          <w:lang w:val="en-US"/>
        </w:rPr>
        <w:t xml:space="preserve">Turma </w:t>
      </w:r>
      <w:r w:rsidR="002C1FA1" w:rsidRPr="006F4544">
        <w:rPr>
          <w:rFonts w:asciiTheme="minorHAnsi" w:hAnsiTheme="minorHAnsi" w:cstheme="minorHAnsi"/>
          <w:b/>
          <w:sz w:val="24"/>
          <w:szCs w:val="24"/>
          <w:lang w:val="en-US"/>
        </w:rPr>
        <w:t>3DJ</w:t>
      </w:r>
      <w:r w:rsidRPr="006F4544">
        <w:rPr>
          <w:rFonts w:asciiTheme="minorHAnsi" w:hAnsiTheme="minorHAnsi" w:cstheme="minorHAnsi"/>
          <w:b/>
          <w:sz w:val="24"/>
          <w:szCs w:val="24"/>
          <w:lang w:val="en-US"/>
        </w:rPr>
        <w:t xml:space="preserve"> _ Grupo </w:t>
      </w:r>
      <w:r w:rsidR="002C1FA1" w:rsidRPr="006F4544">
        <w:rPr>
          <w:rFonts w:asciiTheme="minorHAnsi" w:hAnsiTheme="minorHAnsi" w:cstheme="minorHAnsi"/>
          <w:b/>
          <w:sz w:val="24"/>
          <w:szCs w:val="24"/>
          <w:lang w:val="en-US"/>
        </w:rPr>
        <w:t>57</w:t>
      </w:r>
    </w:p>
    <w:p w14:paraId="0F476EFF" w14:textId="5CEE66EC" w:rsidR="00CA01E1" w:rsidRPr="00B731BA" w:rsidRDefault="002C1FA1" w:rsidP="00CA01E1">
      <w:pPr>
        <w:pStyle w:val="SemEspaamento"/>
        <w:widowControl w:val="0"/>
        <w:spacing w:line="276" w:lineRule="auto"/>
        <w:jc w:val="center"/>
        <w:rPr>
          <w:rFonts w:asciiTheme="minorHAnsi" w:hAnsiTheme="minorHAnsi" w:cstheme="minorHAnsi"/>
          <w:sz w:val="24"/>
          <w:szCs w:val="24"/>
        </w:rPr>
      </w:pPr>
      <w:r>
        <w:rPr>
          <w:rFonts w:asciiTheme="minorHAnsi" w:hAnsiTheme="minorHAnsi" w:cstheme="minorHAnsi"/>
          <w:sz w:val="24"/>
          <w:szCs w:val="24"/>
        </w:rPr>
        <w:t>1190903</w:t>
      </w:r>
      <w:r w:rsidR="00CA01E1" w:rsidRPr="00B731BA">
        <w:rPr>
          <w:rFonts w:asciiTheme="minorHAnsi" w:hAnsiTheme="minorHAnsi" w:cstheme="minorHAnsi"/>
          <w:sz w:val="24"/>
          <w:szCs w:val="24"/>
        </w:rPr>
        <w:t xml:space="preserve"> _ </w:t>
      </w:r>
      <w:r w:rsidR="005560EF">
        <w:rPr>
          <w:rFonts w:asciiTheme="minorHAnsi" w:hAnsiTheme="minorHAnsi" w:cstheme="minorHAnsi"/>
          <w:sz w:val="24"/>
          <w:szCs w:val="24"/>
        </w:rPr>
        <w:t>Miguel Gonçalves</w:t>
      </w:r>
    </w:p>
    <w:p w14:paraId="4279DB3E" w14:textId="2633A9DD" w:rsidR="00CA01E1" w:rsidRPr="00B731BA" w:rsidRDefault="005560EF" w:rsidP="00CA01E1">
      <w:pPr>
        <w:pStyle w:val="SemEspaamento"/>
        <w:widowControl w:val="0"/>
        <w:spacing w:line="276" w:lineRule="auto"/>
        <w:jc w:val="center"/>
        <w:rPr>
          <w:rFonts w:asciiTheme="minorHAnsi" w:hAnsiTheme="minorHAnsi" w:cstheme="minorHAnsi"/>
          <w:sz w:val="24"/>
          <w:szCs w:val="24"/>
        </w:rPr>
      </w:pPr>
      <w:r>
        <w:rPr>
          <w:rFonts w:asciiTheme="minorHAnsi" w:hAnsiTheme="minorHAnsi" w:cstheme="minorHAnsi"/>
          <w:sz w:val="24"/>
          <w:szCs w:val="24"/>
        </w:rPr>
        <w:t>1191018</w:t>
      </w:r>
      <w:r w:rsidR="00CA01E1" w:rsidRPr="00B731BA">
        <w:rPr>
          <w:rFonts w:asciiTheme="minorHAnsi" w:hAnsiTheme="minorHAnsi" w:cstheme="minorHAnsi"/>
          <w:sz w:val="24"/>
          <w:szCs w:val="24"/>
        </w:rPr>
        <w:t xml:space="preserve"> _ </w:t>
      </w:r>
      <w:r w:rsidR="001938BF">
        <w:rPr>
          <w:rFonts w:asciiTheme="minorHAnsi" w:hAnsiTheme="minorHAnsi" w:cstheme="minorHAnsi"/>
          <w:sz w:val="24"/>
          <w:szCs w:val="24"/>
        </w:rPr>
        <w:t>Rúben Rodrigues</w:t>
      </w:r>
    </w:p>
    <w:p w14:paraId="57DCB29D" w14:textId="0994AA4E" w:rsidR="00CA01E1" w:rsidRPr="00B731BA" w:rsidRDefault="005560EF" w:rsidP="00CA01E1">
      <w:pPr>
        <w:pStyle w:val="SemEspaamento"/>
        <w:widowControl w:val="0"/>
        <w:spacing w:line="276" w:lineRule="auto"/>
        <w:jc w:val="center"/>
        <w:rPr>
          <w:rFonts w:asciiTheme="minorHAnsi" w:hAnsiTheme="minorHAnsi" w:cstheme="minorHAnsi"/>
          <w:sz w:val="24"/>
          <w:szCs w:val="24"/>
        </w:rPr>
      </w:pPr>
      <w:r>
        <w:rPr>
          <w:rFonts w:asciiTheme="minorHAnsi" w:hAnsiTheme="minorHAnsi" w:cstheme="minorHAnsi"/>
          <w:sz w:val="24"/>
          <w:szCs w:val="24"/>
        </w:rPr>
        <w:t>1191042</w:t>
      </w:r>
      <w:r w:rsidR="00CA01E1" w:rsidRPr="00B731BA">
        <w:rPr>
          <w:rFonts w:asciiTheme="minorHAnsi" w:hAnsiTheme="minorHAnsi" w:cstheme="minorHAnsi"/>
          <w:sz w:val="24"/>
          <w:szCs w:val="24"/>
        </w:rPr>
        <w:t xml:space="preserve"> _ </w:t>
      </w:r>
      <w:r w:rsidR="001938BF">
        <w:rPr>
          <w:rFonts w:asciiTheme="minorHAnsi" w:hAnsiTheme="minorHAnsi" w:cstheme="minorHAnsi"/>
          <w:sz w:val="24"/>
          <w:szCs w:val="24"/>
        </w:rPr>
        <w:t>Rui Pinto</w:t>
      </w:r>
    </w:p>
    <w:p w14:paraId="48BD09C0" w14:textId="143DA3D3" w:rsidR="00CA01E1" w:rsidRPr="00B731BA" w:rsidRDefault="001938BF" w:rsidP="00CA01E1">
      <w:pPr>
        <w:pStyle w:val="Corpodetexto"/>
        <w:tabs>
          <w:tab w:val="left" w:pos="4795"/>
        </w:tabs>
        <w:spacing w:line="276" w:lineRule="auto"/>
        <w:ind w:firstLine="0"/>
        <w:jc w:val="center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sz w:val="24"/>
        </w:rPr>
        <w:t>1191106</w:t>
      </w:r>
      <w:r w:rsidR="00CA01E1" w:rsidRPr="00B731BA">
        <w:rPr>
          <w:rFonts w:asciiTheme="minorHAnsi" w:hAnsiTheme="minorHAnsi" w:cstheme="minorHAnsi"/>
          <w:sz w:val="24"/>
        </w:rPr>
        <w:t xml:space="preserve"> _ </w:t>
      </w:r>
      <w:r>
        <w:rPr>
          <w:rFonts w:asciiTheme="minorHAnsi" w:hAnsiTheme="minorHAnsi" w:cstheme="minorHAnsi"/>
          <w:sz w:val="24"/>
        </w:rPr>
        <w:t>Tomás Limbado</w:t>
      </w:r>
    </w:p>
    <w:p w14:paraId="2E7972EA" w14:textId="77777777" w:rsidR="00E32082" w:rsidRPr="00B731BA" w:rsidRDefault="00E32082">
      <w:pPr>
        <w:pStyle w:val="Corpodetexto"/>
        <w:rPr>
          <w:rFonts w:asciiTheme="minorHAnsi" w:hAnsiTheme="minorHAnsi" w:cstheme="minorHAnsi"/>
        </w:rPr>
      </w:pPr>
    </w:p>
    <w:p w14:paraId="043A4830" w14:textId="77777777" w:rsidR="00B9748E" w:rsidRPr="00B731BA" w:rsidRDefault="00B9748E">
      <w:pPr>
        <w:pStyle w:val="Corpodetexto"/>
        <w:rPr>
          <w:rFonts w:asciiTheme="minorHAnsi" w:hAnsiTheme="minorHAnsi" w:cstheme="minorHAnsi"/>
        </w:rPr>
      </w:pPr>
    </w:p>
    <w:p w14:paraId="4AF0105C" w14:textId="6F228BA5" w:rsidR="00B731BA" w:rsidRDefault="00445BE2" w:rsidP="00445BE2">
      <w:pPr>
        <w:jc w:val="center"/>
        <w:rPr>
          <w:rFonts w:asciiTheme="minorHAnsi" w:eastAsia="Arial Narrow" w:hAnsiTheme="minorHAnsi" w:cstheme="minorHAnsi"/>
          <w:b/>
        </w:rPr>
      </w:pPr>
      <w:bookmarkStart w:id="1" w:name="_Toc448847918"/>
      <w:r w:rsidRPr="00B731BA">
        <w:rPr>
          <w:rFonts w:asciiTheme="minorHAnsi" w:eastAsia="Arial Narrow" w:hAnsiTheme="minorHAnsi" w:cstheme="minorHAnsi"/>
          <w:b/>
        </w:rPr>
        <w:t xml:space="preserve">Data: </w:t>
      </w:r>
      <w:r w:rsidR="001938BF">
        <w:rPr>
          <w:rFonts w:asciiTheme="minorHAnsi" w:eastAsia="Arial Narrow" w:hAnsiTheme="minorHAnsi" w:cstheme="minorHAnsi"/>
          <w:b/>
        </w:rPr>
        <w:t>5</w:t>
      </w:r>
      <w:r w:rsidR="00B731BA">
        <w:rPr>
          <w:rFonts w:asciiTheme="minorHAnsi" w:eastAsia="Arial Narrow" w:hAnsiTheme="minorHAnsi" w:cstheme="minorHAnsi"/>
          <w:b/>
        </w:rPr>
        <w:t>/</w:t>
      </w:r>
      <w:r w:rsidR="001938BF">
        <w:rPr>
          <w:rFonts w:asciiTheme="minorHAnsi" w:eastAsia="Arial Narrow" w:hAnsiTheme="minorHAnsi" w:cstheme="minorHAnsi"/>
          <w:b/>
        </w:rPr>
        <w:t>12</w:t>
      </w:r>
      <w:r w:rsidRPr="00B731BA">
        <w:rPr>
          <w:rFonts w:asciiTheme="minorHAnsi" w:eastAsia="Arial Narrow" w:hAnsiTheme="minorHAnsi" w:cstheme="minorHAnsi"/>
          <w:b/>
        </w:rPr>
        <w:t>/</w:t>
      </w:r>
      <w:r w:rsidR="001938BF">
        <w:rPr>
          <w:rFonts w:asciiTheme="minorHAnsi" w:eastAsia="Arial Narrow" w:hAnsiTheme="minorHAnsi" w:cstheme="minorHAnsi"/>
          <w:b/>
        </w:rPr>
        <w:t>2021</w:t>
      </w:r>
    </w:p>
    <w:p w14:paraId="050B3D8C" w14:textId="26B0C712" w:rsidR="00B731BA" w:rsidRDefault="00B731BA">
      <w:pPr>
        <w:spacing w:line="240" w:lineRule="auto"/>
        <w:jc w:val="left"/>
        <w:rPr>
          <w:rFonts w:asciiTheme="minorHAnsi" w:eastAsia="Arial Narrow" w:hAnsiTheme="minorHAnsi" w:cstheme="minorHAnsi"/>
          <w:b/>
        </w:rPr>
      </w:pPr>
      <w:r>
        <w:rPr>
          <w:rFonts w:asciiTheme="minorHAnsi" w:eastAsia="Arial Narrow" w:hAnsiTheme="minorHAnsi" w:cstheme="minorHAnsi"/>
          <w:b/>
        </w:rPr>
        <w:br w:type="page"/>
      </w:r>
    </w:p>
    <w:p w14:paraId="76B078BA" w14:textId="1B44CDE6" w:rsidR="005A0F5B" w:rsidRPr="004A6F4A" w:rsidRDefault="005A0F5B" w:rsidP="00B731BA">
      <w:pPr>
        <w:rPr>
          <w:lang w:bidi="pt-PT"/>
        </w:rPr>
      </w:pPr>
      <w:bookmarkStart w:id="2" w:name="_Toc471979348"/>
      <w:bookmarkEnd w:id="1"/>
      <w:r w:rsidRPr="004A6F4A">
        <w:rPr>
          <w:lang w:bidi="pt-PT"/>
        </w:rPr>
        <w:lastRenderedPageBreak/>
        <w:t xml:space="preserve"> </w:t>
      </w:r>
    </w:p>
    <w:bookmarkEnd w:id="2" w:displacedByCustomXml="next"/>
    <w:sdt>
      <w:sdtPr>
        <w:rPr>
          <w:rFonts w:ascii="Calibri" w:hAnsi="Calibri" w:cs="Calibri"/>
          <w:bCs w:val="0"/>
          <w:color w:val="auto"/>
          <w:sz w:val="22"/>
          <w:szCs w:val="24"/>
        </w:rPr>
        <w:id w:val="-847707443"/>
        <w:docPartObj>
          <w:docPartGallery w:val="Table of Contents"/>
          <w:docPartUnique/>
        </w:docPartObj>
      </w:sdtPr>
      <w:sdtEndPr>
        <w:rPr>
          <w:rFonts w:cs="Times , serif"/>
          <w:b/>
        </w:rPr>
      </w:sdtEndPr>
      <w:sdtContent>
        <w:p w14:paraId="492F5C18" w14:textId="6A695B55" w:rsidR="00B731BA" w:rsidRDefault="00B731BA">
          <w:pPr>
            <w:pStyle w:val="Cabealhodondice"/>
            <w:rPr>
              <w:rFonts w:ascii="Calibri" w:hAnsi="Calibri" w:cs="Calibri"/>
              <w:color w:val="auto"/>
            </w:rPr>
          </w:pPr>
          <w:r w:rsidRPr="00B731BA">
            <w:rPr>
              <w:rFonts w:ascii="Calibri" w:hAnsi="Calibri" w:cs="Calibri"/>
              <w:color w:val="auto"/>
            </w:rPr>
            <w:t>Índice</w:t>
          </w:r>
        </w:p>
        <w:p w14:paraId="66E1CCFA" w14:textId="77777777" w:rsidR="00B731BA" w:rsidRPr="00B731BA" w:rsidRDefault="00B731BA" w:rsidP="00B731BA"/>
        <w:p w14:paraId="5AA1EE2A" w14:textId="279D44DC" w:rsidR="00484E40" w:rsidRDefault="00B731BA">
          <w:pPr>
            <w:pStyle w:val="ndice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89541549" w:history="1">
            <w:r w:rsidR="00484E40" w:rsidRPr="00BD2EEA">
              <w:rPr>
                <w:rStyle w:val="Hiperligao"/>
                <w:noProof/>
                <w:lang w:bidi="pt-PT"/>
              </w:rPr>
              <w:t>US1</w:t>
            </w:r>
            <w:r w:rsidR="00484E40">
              <w:rPr>
                <w:noProof/>
                <w:webHidden/>
              </w:rPr>
              <w:tab/>
            </w:r>
            <w:r w:rsidR="00484E40">
              <w:rPr>
                <w:noProof/>
                <w:webHidden/>
              </w:rPr>
              <w:fldChar w:fldCharType="begin"/>
            </w:r>
            <w:r w:rsidR="00484E40">
              <w:rPr>
                <w:noProof/>
                <w:webHidden/>
              </w:rPr>
              <w:instrText xml:space="preserve"> PAGEREF _Toc89541549 \h </w:instrText>
            </w:r>
            <w:r w:rsidR="00484E40">
              <w:rPr>
                <w:noProof/>
                <w:webHidden/>
              </w:rPr>
            </w:r>
            <w:r w:rsidR="00484E40">
              <w:rPr>
                <w:noProof/>
                <w:webHidden/>
              </w:rPr>
              <w:fldChar w:fldCharType="separate"/>
            </w:r>
            <w:r w:rsidR="00647785">
              <w:rPr>
                <w:noProof/>
                <w:webHidden/>
              </w:rPr>
              <w:t>3</w:t>
            </w:r>
            <w:r w:rsidR="00484E40">
              <w:rPr>
                <w:noProof/>
                <w:webHidden/>
              </w:rPr>
              <w:fldChar w:fldCharType="end"/>
            </w:r>
          </w:hyperlink>
        </w:p>
        <w:p w14:paraId="113AA810" w14:textId="3D545F78" w:rsidR="00484E40" w:rsidRDefault="00484E40">
          <w:pPr>
            <w:pStyle w:val="ndice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89541550" w:history="1">
            <w:r w:rsidRPr="00BD2EEA">
              <w:rPr>
                <w:rStyle w:val="Hiperligao"/>
                <w:noProof/>
              </w:rPr>
              <w:t>US2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_Toc89541550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47785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4E2962" w14:textId="5B928905" w:rsidR="00484E40" w:rsidRDefault="00484E40">
          <w:pPr>
            <w:pStyle w:val="ndice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89541551" w:history="1">
            <w:r w:rsidRPr="00BD2EEA">
              <w:rPr>
                <w:rStyle w:val="Hiperligao"/>
                <w:noProof/>
              </w:rPr>
              <w:t>US3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_Toc89541551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47785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965796" w14:textId="42F8E26F" w:rsidR="00484E40" w:rsidRDefault="00484E40">
          <w:pPr>
            <w:pStyle w:val="ndice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89541552" w:history="1">
            <w:r w:rsidRPr="00BD2EEA">
              <w:rPr>
                <w:rStyle w:val="Hiperligao"/>
                <w:noProof/>
              </w:rPr>
              <w:t>US4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_Toc89541552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47785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AAFE2B" w14:textId="44B45A9D" w:rsidR="00484E40" w:rsidRDefault="00484E40">
          <w:pPr>
            <w:pStyle w:val="ndice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89541553" w:history="1">
            <w:r w:rsidRPr="00BD2EEA">
              <w:rPr>
                <w:rStyle w:val="Hiperligao"/>
                <w:rFonts w:eastAsia="Arial Narrow"/>
                <w:noProof/>
              </w:rPr>
              <w:t>US5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_Toc89541553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47785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E587F3" w14:textId="1D7538BF" w:rsidR="00484E40" w:rsidRDefault="00484E40">
          <w:pPr>
            <w:pStyle w:val="ndice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89541554" w:history="1">
            <w:r w:rsidRPr="00BD2EEA">
              <w:rPr>
                <w:rStyle w:val="Hiperligao"/>
                <w:rFonts w:eastAsia="Arial Narrow"/>
                <w:noProof/>
              </w:rPr>
              <w:t>US6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_Toc89541554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47785"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9D1DF8" w14:textId="0F72C9D0" w:rsidR="00484E40" w:rsidRDefault="00484E40">
          <w:pPr>
            <w:pStyle w:val="ndice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89541555" w:history="1">
            <w:r w:rsidRPr="00BD2EEA">
              <w:rPr>
                <w:rStyle w:val="Hiperligao"/>
                <w:rFonts w:eastAsia="Arial Narrow"/>
                <w:noProof/>
              </w:rPr>
              <w:t>US7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_Toc89541555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47785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935869" w14:textId="54E1F6B1" w:rsidR="00484E40" w:rsidRDefault="00484E40">
          <w:pPr>
            <w:pStyle w:val="ndice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89541556" w:history="1">
            <w:r w:rsidRPr="00BD2EEA">
              <w:rPr>
                <w:rStyle w:val="Hiperligao"/>
                <w:rFonts w:eastAsia="Arial Narrow"/>
                <w:noProof/>
              </w:rPr>
              <w:t>US8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_Toc89541556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47785"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ECDE55" w14:textId="20B37928" w:rsidR="00B731BA" w:rsidRDefault="00B731BA">
          <w:r>
            <w:rPr>
              <w:b/>
              <w:bCs/>
            </w:rPr>
            <w:fldChar w:fldCharType="end"/>
          </w:r>
        </w:p>
      </w:sdtContent>
    </w:sdt>
    <w:p w14:paraId="05D7114D" w14:textId="04AB6107" w:rsidR="004A6F4A" w:rsidRPr="004A6F4A" w:rsidRDefault="004A6F4A" w:rsidP="00B731BA"/>
    <w:p w14:paraId="26BF67FA" w14:textId="77777777" w:rsidR="00E32082" w:rsidRPr="00E32082" w:rsidRDefault="00E32082" w:rsidP="00B731BA">
      <w:pPr>
        <w:rPr>
          <w:lang w:bidi="pt-PT"/>
        </w:rPr>
      </w:pPr>
    </w:p>
    <w:p w14:paraId="114BDE1D" w14:textId="1413F7A7" w:rsidR="003B263F" w:rsidRDefault="00B731BA" w:rsidP="00CE3AE5">
      <w:pPr>
        <w:spacing w:line="240" w:lineRule="auto"/>
        <w:jc w:val="left"/>
        <w:rPr>
          <w:lang w:bidi="pt-PT"/>
        </w:rPr>
      </w:pPr>
      <w:r>
        <w:rPr>
          <w:lang w:bidi="pt-PT"/>
        </w:rPr>
        <w:br w:type="page"/>
      </w:r>
    </w:p>
    <w:p w14:paraId="0B1326BC" w14:textId="3A623548" w:rsidR="00B731BA" w:rsidRPr="006F4544" w:rsidRDefault="00CE3AE5" w:rsidP="00B731BA">
      <w:pPr>
        <w:pStyle w:val="Ttulo1"/>
        <w:spacing w:line="360" w:lineRule="auto"/>
        <w:jc w:val="both"/>
        <w:rPr>
          <w:sz w:val="28"/>
          <w:szCs w:val="28"/>
          <w:lang w:bidi="pt-PT"/>
        </w:rPr>
      </w:pPr>
      <w:bookmarkStart w:id="3" w:name="_Toc89541549"/>
      <w:r w:rsidRPr="006F4544">
        <w:rPr>
          <w:sz w:val="28"/>
          <w:szCs w:val="28"/>
          <w:lang w:bidi="pt-PT"/>
        </w:rPr>
        <w:lastRenderedPageBreak/>
        <w:t>US1</w:t>
      </w:r>
      <w:bookmarkEnd w:id="3"/>
    </w:p>
    <w:p w14:paraId="216D43E6" w14:textId="5F7EEA4D" w:rsidR="00B731BA" w:rsidRPr="006F4544" w:rsidRDefault="006F4544" w:rsidP="00B731BA">
      <w:pPr>
        <w:rPr>
          <w:b/>
          <w:bCs/>
          <w:sz w:val="24"/>
          <w:szCs w:val="26"/>
        </w:rPr>
      </w:pPr>
      <w:r w:rsidRPr="006F4544">
        <w:rPr>
          <w:b/>
          <w:bCs/>
          <w:sz w:val="24"/>
          <w:szCs w:val="26"/>
        </w:rPr>
        <w:t>Como administrador da infraestrutura quero que o servidor Windows e Linux forneçam endereços IP (na segunda placa de rede) da família 192.168.X.0/24 aos postos clientes, onde X é obtido por 100 + número_do_grupo (exemplo, para o grupo 99, X=199); para o efeito devo alterar o endereço dessa placa assignado nas aulas PL</w:t>
      </w:r>
    </w:p>
    <w:p w14:paraId="57563021" w14:textId="4DB1B6FE" w:rsidR="006F4544" w:rsidRDefault="006F4544" w:rsidP="00B731BA">
      <w:pPr>
        <w:rPr>
          <w:lang w:bidi="pt-PT"/>
        </w:rPr>
      </w:pPr>
    </w:p>
    <w:p w14:paraId="35C6033E" w14:textId="658D9909" w:rsidR="00E350B4" w:rsidRPr="006F4544" w:rsidRDefault="00E350B4" w:rsidP="00B731BA">
      <w:pPr>
        <w:rPr>
          <w:lang w:bidi="pt-PT"/>
        </w:rPr>
      </w:pPr>
      <w:r>
        <w:rPr>
          <w:lang w:bidi="pt-PT"/>
        </w:rPr>
        <w:t>Linux:</w:t>
      </w:r>
    </w:p>
    <w:p w14:paraId="65FDAE99" w14:textId="3AE0B0B1" w:rsidR="00B731BA" w:rsidRDefault="00E350B4" w:rsidP="00B731BA">
      <w:pPr>
        <w:rPr>
          <w:lang w:bidi="pt-PT"/>
        </w:rPr>
      </w:pPr>
      <w:r>
        <w:rPr>
          <w:lang w:bidi="pt-PT"/>
        </w:rPr>
        <w:t>Para a concretização deste requisito efetuou-se nano /etc/network/interfaces e alterou-se esse ficheiro conforme a imagem</w:t>
      </w:r>
    </w:p>
    <w:p w14:paraId="58E75C94" w14:textId="6A21B6FD" w:rsidR="00E350B4" w:rsidRPr="00B731BA" w:rsidRDefault="00E350B4" w:rsidP="00B731BA">
      <w:pPr>
        <w:rPr>
          <w:lang w:bidi="pt-PT"/>
        </w:rPr>
      </w:pPr>
      <w:r>
        <w:rPr>
          <w:noProof/>
          <w:lang w:bidi="pt-PT"/>
        </w:rPr>
        <w:drawing>
          <wp:inline distT="0" distB="0" distL="0" distR="0" wp14:anchorId="2A75EDF7" wp14:editId="07E38DA8">
            <wp:extent cx="5943600" cy="4482465"/>
            <wp:effectExtent l="0" t="0" r="0" b="0"/>
            <wp:docPr id="2" name="Imagem 2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 descr="Uma imagem com texto&#10;&#10;Descrição gerada automaticamente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8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23E1E" w14:textId="77777777" w:rsidR="00911A9B" w:rsidRDefault="00911A9B">
      <w:pPr>
        <w:spacing w:line="240" w:lineRule="auto"/>
        <w:jc w:val="left"/>
      </w:pPr>
    </w:p>
    <w:p w14:paraId="4E8FEE99" w14:textId="77777777" w:rsidR="00911A9B" w:rsidRDefault="00911A9B">
      <w:pPr>
        <w:spacing w:line="240" w:lineRule="auto"/>
        <w:jc w:val="left"/>
      </w:pPr>
    </w:p>
    <w:p w14:paraId="4D6EE69A" w14:textId="77777777" w:rsidR="00911A9B" w:rsidRDefault="00911A9B">
      <w:pPr>
        <w:spacing w:line="240" w:lineRule="auto"/>
        <w:jc w:val="left"/>
      </w:pPr>
    </w:p>
    <w:p w14:paraId="10556D12" w14:textId="77777777" w:rsidR="00911A9B" w:rsidRDefault="00911A9B">
      <w:pPr>
        <w:spacing w:line="240" w:lineRule="auto"/>
        <w:jc w:val="left"/>
      </w:pPr>
    </w:p>
    <w:p w14:paraId="724377E1" w14:textId="77777777" w:rsidR="00911A9B" w:rsidRDefault="00911A9B">
      <w:pPr>
        <w:spacing w:line="240" w:lineRule="auto"/>
        <w:jc w:val="left"/>
      </w:pPr>
    </w:p>
    <w:p w14:paraId="365839A1" w14:textId="77777777" w:rsidR="00911A9B" w:rsidRDefault="00911A9B">
      <w:pPr>
        <w:spacing w:line="240" w:lineRule="auto"/>
        <w:jc w:val="left"/>
      </w:pPr>
    </w:p>
    <w:p w14:paraId="0E394CA3" w14:textId="3FB41C26" w:rsidR="003F10F9" w:rsidRDefault="00911A9B">
      <w:pPr>
        <w:spacing w:line="240" w:lineRule="auto"/>
        <w:jc w:val="left"/>
      </w:pPr>
      <w:r>
        <w:lastRenderedPageBreak/>
        <w:t>Windows:</w:t>
      </w:r>
    </w:p>
    <w:p w14:paraId="37102538" w14:textId="7BA8C5BA" w:rsidR="00911A9B" w:rsidRDefault="00911A9B">
      <w:pPr>
        <w:spacing w:line="240" w:lineRule="auto"/>
        <w:jc w:val="left"/>
        <w:rPr>
          <w:lang w:bidi="pt-PT"/>
        </w:rPr>
      </w:pPr>
      <w:r>
        <w:rPr>
          <w:lang w:bidi="pt-PT"/>
        </w:rPr>
        <w:t>Para a concretização deste requisito alterou-se o IP estático da segunda placa de rede tal como é possível verificar na imagem</w:t>
      </w:r>
    </w:p>
    <w:p w14:paraId="14B66E4E" w14:textId="77777777" w:rsidR="003F10F9" w:rsidRDefault="003F10F9">
      <w:pPr>
        <w:spacing w:line="240" w:lineRule="auto"/>
        <w:jc w:val="left"/>
        <w:rPr>
          <w:lang w:bidi="pt-PT"/>
        </w:rPr>
      </w:pPr>
    </w:p>
    <w:p w14:paraId="0305D579" w14:textId="77777777" w:rsidR="00911A9B" w:rsidRDefault="00911A9B">
      <w:pPr>
        <w:spacing w:line="240" w:lineRule="auto"/>
        <w:jc w:val="left"/>
        <w:rPr>
          <w:lang w:bidi="pt-PT"/>
        </w:rPr>
      </w:pPr>
    </w:p>
    <w:p w14:paraId="3A598969" w14:textId="57E41370" w:rsidR="00B731BA" w:rsidRDefault="00911A9B">
      <w:pPr>
        <w:spacing w:line="240" w:lineRule="auto"/>
        <w:jc w:val="left"/>
        <w:rPr>
          <w:rFonts w:cs="Times New Roman"/>
          <w:b/>
        </w:rPr>
      </w:pPr>
      <w:r>
        <w:rPr>
          <w:noProof/>
        </w:rPr>
        <w:drawing>
          <wp:inline distT="0" distB="0" distL="0" distR="0" wp14:anchorId="63CAA1F4" wp14:editId="1BD2183B">
            <wp:extent cx="3854648" cy="4388076"/>
            <wp:effectExtent l="0" t="0" r="0" b="0"/>
            <wp:docPr id="4" name="Imagem 4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Uma imagem com texto&#10;&#10;Descrição gerada automaticamente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4648" cy="4388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731BA">
        <w:br w:type="page"/>
      </w:r>
    </w:p>
    <w:p w14:paraId="4DD9A683" w14:textId="1FF0E754" w:rsidR="00B731BA" w:rsidRPr="006F4544" w:rsidRDefault="00CE3AE5" w:rsidP="00CE3AE5">
      <w:pPr>
        <w:pStyle w:val="Ttulo1"/>
        <w:jc w:val="left"/>
        <w:rPr>
          <w:sz w:val="28"/>
          <w:szCs w:val="32"/>
        </w:rPr>
      </w:pPr>
      <w:bookmarkStart w:id="4" w:name="_Toc89541550"/>
      <w:r w:rsidRPr="006F4544">
        <w:rPr>
          <w:sz w:val="28"/>
          <w:szCs w:val="32"/>
        </w:rPr>
        <w:lastRenderedPageBreak/>
        <w:t>US2</w:t>
      </w:r>
      <w:bookmarkEnd w:id="4"/>
    </w:p>
    <w:p w14:paraId="5C6DF68D" w14:textId="01986C3F" w:rsidR="00911A9B" w:rsidRPr="00911A9B" w:rsidRDefault="006F4544" w:rsidP="00B731BA">
      <w:pPr>
        <w:rPr>
          <w:b/>
          <w:bCs/>
          <w:sz w:val="24"/>
          <w:szCs w:val="26"/>
        </w:rPr>
      </w:pPr>
      <w:r w:rsidRPr="006F4544">
        <w:rPr>
          <w:b/>
          <w:bCs/>
          <w:sz w:val="24"/>
          <w:szCs w:val="26"/>
        </w:rPr>
        <w:t>Como administrador da infraestrutura quero que os serviços acima referidos funcionem em failover, com um deles a facultar endereços de 192.168.X.50 a 192.168.X.150 e o outro de 192.168.X.151 a 192.168.X.200</w:t>
      </w:r>
    </w:p>
    <w:p w14:paraId="5EB30FB0" w14:textId="77777777" w:rsidR="004F3EB5" w:rsidRDefault="004F3EB5" w:rsidP="00911A9B"/>
    <w:p w14:paraId="198D2E73" w14:textId="3D8627D6" w:rsidR="00911A9B" w:rsidRDefault="00911A9B" w:rsidP="00911A9B">
      <w:r>
        <w:t>Linux:</w:t>
      </w:r>
    </w:p>
    <w:p w14:paraId="3E397E49" w14:textId="4F7D6B60" w:rsidR="00911A9B" w:rsidRDefault="00911A9B" w:rsidP="00911A9B">
      <w:r>
        <w:t>Para a realização deste requisito foi necessário utilizar DHCP, sendo assim foi instalado o</w:t>
      </w:r>
    </w:p>
    <w:p w14:paraId="2CBAE118" w14:textId="6D909F2C" w:rsidR="004F3EB5" w:rsidRDefault="00911A9B" w:rsidP="00911A9B">
      <w:r>
        <w:t>servidor DHCP do ISC</w:t>
      </w:r>
    </w:p>
    <w:p w14:paraId="0B9F1FD7" w14:textId="606AF8D3" w:rsidR="00911A9B" w:rsidRDefault="00911A9B" w:rsidP="00911A9B">
      <w:r>
        <w:rPr>
          <w:noProof/>
        </w:rPr>
        <w:drawing>
          <wp:inline distT="0" distB="0" distL="0" distR="0" wp14:anchorId="02D8A46D" wp14:editId="026FEB01">
            <wp:extent cx="4686954" cy="238158"/>
            <wp:effectExtent l="0" t="0" r="0" b="9525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5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6954" cy="238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A3AED" w14:textId="77777777" w:rsidR="004F3EB5" w:rsidRDefault="004F3EB5" w:rsidP="00911A9B"/>
    <w:p w14:paraId="31F24B65" w14:textId="77777777" w:rsidR="004F3EB5" w:rsidRDefault="004F3EB5" w:rsidP="00911A9B"/>
    <w:p w14:paraId="781BE179" w14:textId="02B341DC" w:rsidR="00911A9B" w:rsidRPr="00911A9B" w:rsidRDefault="00911A9B" w:rsidP="00911A9B">
      <w:r w:rsidRPr="00911A9B">
        <w:t>De seguida, é necessário também configurar o ficheiro /etc/dhcp/dhcpd.conf, para conter a</w:t>
      </w:r>
    </w:p>
    <w:p w14:paraId="60A5E7A0" w14:textId="03280EDF" w:rsidR="00911A9B" w:rsidRPr="00911A9B" w:rsidRDefault="00911A9B" w:rsidP="00911A9B">
      <w:r w:rsidRPr="00911A9B">
        <w:t>subnet da rede que vamos utilizar, e de seguida especificar o range, a gateway (routers)</w:t>
      </w:r>
    </w:p>
    <w:p w14:paraId="54DFA9A4" w14:textId="258B56E0" w:rsidR="004F3EB5" w:rsidRDefault="00911A9B" w:rsidP="00911A9B">
      <w:r w:rsidRPr="00911A9B">
        <w:t xml:space="preserve"> e a sua máscara.</w:t>
      </w:r>
    </w:p>
    <w:p w14:paraId="2B3BB2C5" w14:textId="603745FB" w:rsidR="004F3EB5" w:rsidRDefault="004F3EB5" w:rsidP="00B731BA">
      <w:r>
        <w:rPr>
          <w:noProof/>
        </w:rPr>
        <w:drawing>
          <wp:inline distT="0" distB="0" distL="0" distR="0" wp14:anchorId="056F1969" wp14:editId="0B19E205">
            <wp:extent cx="4944165" cy="1190791"/>
            <wp:effectExtent l="0" t="0" r="8890" b="9525"/>
            <wp:docPr id="6" name="Imagem 6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m 6" descr="Uma imagem com texto&#10;&#10;Descrição gerada automaticamente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4165" cy="1190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01100" w14:textId="77777777" w:rsidR="004F3EB5" w:rsidRDefault="004F3EB5" w:rsidP="00B731BA"/>
    <w:p w14:paraId="50968681" w14:textId="77777777" w:rsidR="00D55FBE" w:rsidRDefault="00D55FBE" w:rsidP="00B731BA"/>
    <w:p w14:paraId="1D67FB76" w14:textId="77777777" w:rsidR="00D55FBE" w:rsidRDefault="00D55FBE" w:rsidP="00B731BA"/>
    <w:p w14:paraId="1B518439" w14:textId="77777777" w:rsidR="00D55FBE" w:rsidRDefault="00D55FBE" w:rsidP="00B731BA"/>
    <w:p w14:paraId="3AC994D4" w14:textId="77777777" w:rsidR="00D55FBE" w:rsidRDefault="00D55FBE" w:rsidP="00B731BA"/>
    <w:p w14:paraId="7DA2DCC8" w14:textId="77777777" w:rsidR="00D55FBE" w:rsidRDefault="00D55FBE" w:rsidP="00B731BA"/>
    <w:p w14:paraId="6109D07A" w14:textId="77777777" w:rsidR="00D55FBE" w:rsidRDefault="00D55FBE" w:rsidP="00B731BA"/>
    <w:p w14:paraId="34EED257" w14:textId="77777777" w:rsidR="00D55FBE" w:rsidRDefault="00D55FBE" w:rsidP="00B731BA"/>
    <w:p w14:paraId="5AC134B4" w14:textId="77777777" w:rsidR="00D55FBE" w:rsidRDefault="00D55FBE" w:rsidP="00B731BA"/>
    <w:p w14:paraId="1608C0AC" w14:textId="77777777" w:rsidR="00D55FBE" w:rsidRDefault="00D55FBE" w:rsidP="00B731BA"/>
    <w:p w14:paraId="33F0BF50" w14:textId="77777777" w:rsidR="00D55FBE" w:rsidRDefault="00D55FBE" w:rsidP="00B731BA"/>
    <w:p w14:paraId="2EEBB8A3" w14:textId="68D44F3D" w:rsidR="004F3EB5" w:rsidRDefault="004F3EB5" w:rsidP="00B731BA">
      <w:r w:rsidRPr="004F3EB5">
        <w:lastRenderedPageBreak/>
        <w:t>Garant</w:t>
      </w:r>
      <w:r>
        <w:t>e-se também</w:t>
      </w:r>
      <w:r w:rsidRPr="004F3EB5">
        <w:t xml:space="preserve"> que o servidor DHCP apenas usa a interface ens33</w:t>
      </w:r>
    </w:p>
    <w:p w14:paraId="28153CF4" w14:textId="7AA4F657" w:rsidR="004F3EB5" w:rsidRDefault="004F3EB5" w:rsidP="00B731BA">
      <w:r w:rsidRPr="004F3EB5">
        <w:t>nano /etc/default/isc-dhcp-server</w:t>
      </w:r>
    </w:p>
    <w:p w14:paraId="25938C7B" w14:textId="4E3E4421" w:rsidR="004F3EB5" w:rsidRPr="00911A9B" w:rsidRDefault="004F3EB5" w:rsidP="00B731BA">
      <w:r>
        <w:rPr>
          <w:noProof/>
        </w:rPr>
        <w:drawing>
          <wp:inline distT="0" distB="0" distL="0" distR="0" wp14:anchorId="45C881C7" wp14:editId="4654C7EA">
            <wp:extent cx="5943600" cy="2271395"/>
            <wp:effectExtent l="0" t="0" r="0" b="0"/>
            <wp:docPr id="7" name="Imagem 7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m 7" descr="Uma imagem com texto&#10;&#10;Descrição gerada automaticamente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EC9BB" w14:textId="77777777" w:rsidR="00B731BA" w:rsidRPr="00911A9B" w:rsidRDefault="00B731BA" w:rsidP="00B731BA"/>
    <w:p w14:paraId="4D9CDB68" w14:textId="77777777" w:rsidR="004F3EB5" w:rsidRDefault="004F3EB5" w:rsidP="00A266D3">
      <w:pPr>
        <w:spacing w:line="240" w:lineRule="auto"/>
        <w:jc w:val="left"/>
      </w:pPr>
      <w:r>
        <w:t>Por fim inicia-se o servidor DHCP</w:t>
      </w:r>
    </w:p>
    <w:p w14:paraId="4F87CE68" w14:textId="77777777" w:rsidR="004F3EB5" w:rsidRDefault="004F3EB5" w:rsidP="00A266D3">
      <w:pPr>
        <w:spacing w:line="240" w:lineRule="auto"/>
        <w:jc w:val="left"/>
      </w:pPr>
    </w:p>
    <w:p w14:paraId="1D0ADB42" w14:textId="260586FE" w:rsidR="005F3496" w:rsidRDefault="004F3EB5" w:rsidP="00A266D3">
      <w:pPr>
        <w:spacing w:line="240" w:lineRule="auto"/>
        <w:jc w:val="left"/>
      </w:pPr>
      <w:r>
        <w:rPr>
          <w:noProof/>
        </w:rPr>
        <w:drawing>
          <wp:inline distT="0" distB="0" distL="0" distR="0" wp14:anchorId="2B6BCE05" wp14:editId="2D3C9838">
            <wp:extent cx="4753638" cy="257211"/>
            <wp:effectExtent l="0" t="0" r="0" b="9525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m 8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3638" cy="257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88754" w14:textId="710C7F2C" w:rsidR="00D55FBE" w:rsidRDefault="00D55FBE" w:rsidP="00A266D3">
      <w:pPr>
        <w:spacing w:line="240" w:lineRule="auto"/>
        <w:jc w:val="left"/>
      </w:pPr>
    </w:p>
    <w:p w14:paraId="0777BD23" w14:textId="179FAED3" w:rsidR="00D55FBE" w:rsidRDefault="00D55FBE" w:rsidP="00A266D3">
      <w:pPr>
        <w:spacing w:line="240" w:lineRule="auto"/>
        <w:jc w:val="left"/>
      </w:pPr>
    </w:p>
    <w:p w14:paraId="64029696" w14:textId="5257F2B3" w:rsidR="00D55FBE" w:rsidRDefault="00D55FBE" w:rsidP="00A266D3">
      <w:pPr>
        <w:spacing w:line="240" w:lineRule="auto"/>
        <w:jc w:val="left"/>
      </w:pPr>
    </w:p>
    <w:p w14:paraId="1306A0AF" w14:textId="004F2362" w:rsidR="00D55FBE" w:rsidRDefault="00D55FBE" w:rsidP="00A266D3">
      <w:pPr>
        <w:spacing w:line="240" w:lineRule="auto"/>
        <w:jc w:val="left"/>
      </w:pPr>
    </w:p>
    <w:p w14:paraId="770D16DA" w14:textId="4C32A880" w:rsidR="00D55FBE" w:rsidRDefault="00D55FBE" w:rsidP="00A266D3">
      <w:pPr>
        <w:spacing w:line="240" w:lineRule="auto"/>
        <w:jc w:val="left"/>
      </w:pPr>
    </w:p>
    <w:p w14:paraId="4E770FBD" w14:textId="48A3AC50" w:rsidR="00D55FBE" w:rsidRDefault="00D55FBE" w:rsidP="00A266D3">
      <w:pPr>
        <w:spacing w:line="240" w:lineRule="auto"/>
        <w:jc w:val="left"/>
      </w:pPr>
    </w:p>
    <w:p w14:paraId="4A164D0F" w14:textId="549703AD" w:rsidR="00D55FBE" w:rsidRDefault="00D55FBE" w:rsidP="00A266D3">
      <w:pPr>
        <w:spacing w:line="240" w:lineRule="auto"/>
        <w:jc w:val="left"/>
      </w:pPr>
    </w:p>
    <w:p w14:paraId="4074EBC6" w14:textId="6085E24B" w:rsidR="00D55FBE" w:rsidRDefault="00D55FBE" w:rsidP="00A266D3">
      <w:pPr>
        <w:spacing w:line="240" w:lineRule="auto"/>
        <w:jc w:val="left"/>
      </w:pPr>
    </w:p>
    <w:p w14:paraId="0B474F82" w14:textId="49C1F628" w:rsidR="00D55FBE" w:rsidRDefault="00D55FBE" w:rsidP="00A266D3">
      <w:pPr>
        <w:spacing w:line="240" w:lineRule="auto"/>
        <w:jc w:val="left"/>
      </w:pPr>
    </w:p>
    <w:p w14:paraId="310D44C2" w14:textId="6513935A" w:rsidR="00D55FBE" w:rsidRDefault="00D55FBE" w:rsidP="00A266D3">
      <w:pPr>
        <w:spacing w:line="240" w:lineRule="auto"/>
        <w:jc w:val="left"/>
      </w:pPr>
    </w:p>
    <w:p w14:paraId="3B08CB79" w14:textId="5B72AA63" w:rsidR="00D55FBE" w:rsidRDefault="00D55FBE" w:rsidP="00A266D3">
      <w:pPr>
        <w:spacing w:line="240" w:lineRule="auto"/>
        <w:jc w:val="left"/>
      </w:pPr>
    </w:p>
    <w:p w14:paraId="58FF721A" w14:textId="5AC93CFD" w:rsidR="00D55FBE" w:rsidRDefault="00D55FBE" w:rsidP="00A266D3">
      <w:pPr>
        <w:spacing w:line="240" w:lineRule="auto"/>
        <w:jc w:val="left"/>
      </w:pPr>
    </w:p>
    <w:p w14:paraId="7535A52D" w14:textId="260EA570" w:rsidR="00D55FBE" w:rsidRDefault="00D55FBE" w:rsidP="00A266D3">
      <w:pPr>
        <w:spacing w:line="240" w:lineRule="auto"/>
        <w:jc w:val="left"/>
      </w:pPr>
    </w:p>
    <w:p w14:paraId="1AED775B" w14:textId="2308A458" w:rsidR="00D55FBE" w:rsidRDefault="00D55FBE" w:rsidP="00A266D3">
      <w:pPr>
        <w:spacing w:line="240" w:lineRule="auto"/>
        <w:jc w:val="left"/>
      </w:pPr>
    </w:p>
    <w:p w14:paraId="1D9585FC" w14:textId="0C41C900" w:rsidR="00D55FBE" w:rsidRDefault="00D55FBE" w:rsidP="00A266D3">
      <w:pPr>
        <w:spacing w:line="240" w:lineRule="auto"/>
        <w:jc w:val="left"/>
      </w:pPr>
    </w:p>
    <w:p w14:paraId="52C8BE2B" w14:textId="7A346829" w:rsidR="00D55FBE" w:rsidRDefault="00D55FBE" w:rsidP="00A266D3">
      <w:pPr>
        <w:spacing w:line="240" w:lineRule="auto"/>
        <w:jc w:val="left"/>
      </w:pPr>
    </w:p>
    <w:p w14:paraId="478CE65A" w14:textId="036DF579" w:rsidR="00D55FBE" w:rsidRDefault="00D55FBE" w:rsidP="00A266D3">
      <w:pPr>
        <w:spacing w:line="240" w:lineRule="auto"/>
        <w:jc w:val="left"/>
      </w:pPr>
    </w:p>
    <w:p w14:paraId="2C6ED037" w14:textId="32369CBB" w:rsidR="00D55FBE" w:rsidRDefault="00D55FBE" w:rsidP="00A266D3">
      <w:pPr>
        <w:spacing w:line="240" w:lineRule="auto"/>
        <w:jc w:val="left"/>
      </w:pPr>
    </w:p>
    <w:p w14:paraId="74278819" w14:textId="2B9D22F1" w:rsidR="00D55FBE" w:rsidRDefault="00D55FBE" w:rsidP="00A266D3">
      <w:pPr>
        <w:spacing w:line="240" w:lineRule="auto"/>
        <w:jc w:val="left"/>
      </w:pPr>
    </w:p>
    <w:p w14:paraId="465234C4" w14:textId="5ABF2C67" w:rsidR="00D55FBE" w:rsidRDefault="00D55FBE" w:rsidP="00A266D3">
      <w:pPr>
        <w:spacing w:line="240" w:lineRule="auto"/>
        <w:jc w:val="left"/>
      </w:pPr>
    </w:p>
    <w:p w14:paraId="73174627" w14:textId="5EEB4518" w:rsidR="00D55FBE" w:rsidRDefault="00D55FBE" w:rsidP="00A266D3">
      <w:pPr>
        <w:spacing w:line="240" w:lineRule="auto"/>
        <w:jc w:val="left"/>
      </w:pPr>
    </w:p>
    <w:p w14:paraId="02C69E89" w14:textId="18BCA811" w:rsidR="00D55FBE" w:rsidRDefault="00D55FBE" w:rsidP="00A266D3">
      <w:pPr>
        <w:spacing w:line="240" w:lineRule="auto"/>
        <w:jc w:val="left"/>
      </w:pPr>
    </w:p>
    <w:p w14:paraId="188853CC" w14:textId="41036564" w:rsidR="00D55FBE" w:rsidRDefault="00D55FBE" w:rsidP="00A266D3">
      <w:pPr>
        <w:spacing w:line="240" w:lineRule="auto"/>
        <w:jc w:val="left"/>
      </w:pPr>
    </w:p>
    <w:p w14:paraId="3A559494" w14:textId="0031D726" w:rsidR="00D55FBE" w:rsidRDefault="00D55FBE" w:rsidP="00A266D3">
      <w:pPr>
        <w:spacing w:line="240" w:lineRule="auto"/>
        <w:jc w:val="left"/>
      </w:pPr>
    </w:p>
    <w:p w14:paraId="13177711" w14:textId="77777777" w:rsidR="00D55FBE" w:rsidRDefault="00D55FBE" w:rsidP="00A266D3">
      <w:pPr>
        <w:spacing w:line="240" w:lineRule="auto"/>
        <w:jc w:val="left"/>
      </w:pPr>
    </w:p>
    <w:p w14:paraId="1D5F8D39" w14:textId="346B8CF1" w:rsidR="004F3EB5" w:rsidRDefault="004F3EB5" w:rsidP="00A266D3">
      <w:pPr>
        <w:spacing w:line="240" w:lineRule="auto"/>
        <w:jc w:val="left"/>
      </w:pPr>
      <w:r>
        <w:lastRenderedPageBreak/>
        <w:t>Windows:</w:t>
      </w:r>
    </w:p>
    <w:p w14:paraId="6A5CD25E" w14:textId="77777777" w:rsidR="004F3EB5" w:rsidRDefault="004F3EB5" w:rsidP="00A266D3">
      <w:pPr>
        <w:spacing w:line="240" w:lineRule="auto"/>
        <w:jc w:val="left"/>
      </w:pPr>
    </w:p>
    <w:p w14:paraId="07E2C8EA" w14:textId="26C40CFB" w:rsidR="005F3496" w:rsidRDefault="004F3EB5" w:rsidP="00A266D3">
      <w:pPr>
        <w:spacing w:line="240" w:lineRule="auto"/>
        <w:jc w:val="left"/>
      </w:pPr>
      <w:r>
        <w:t xml:space="preserve">Inicialmente é criado um servidor DHCP. Posteriormente é criado um âmbito de modo </w:t>
      </w:r>
      <w:r w:rsidR="005F3496">
        <w:t xml:space="preserve">funcionar em failover utilizando </w:t>
      </w:r>
      <w:r>
        <w:t>o range de endereços</w:t>
      </w:r>
      <w:r w:rsidR="005F3496">
        <w:t xml:space="preserve"> solicitado</w:t>
      </w:r>
    </w:p>
    <w:p w14:paraId="4A32B5BA" w14:textId="1672716C" w:rsidR="005F3496" w:rsidRDefault="005F3496" w:rsidP="00A266D3">
      <w:pPr>
        <w:spacing w:line="240" w:lineRule="auto"/>
        <w:jc w:val="left"/>
      </w:pPr>
    </w:p>
    <w:p w14:paraId="3F75EF56" w14:textId="77777777" w:rsidR="005F3496" w:rsidRDefault="005F3496" w:rsidP="00A266D3">
      <w:pPr>
        <w:spacing w:line="240" w:lineRule="auto"/>
        <w:jc w:val="left"/>
      </w:pPr>
    </w:p>
    <w:p w14:paraId="714B638D" w14:textId="448A476C" w:rsidR="00B731BA" w:rsidRPr="00911A9B" w:rsidRDefault="005F3496" w:rsidP="00A266D3">
      <w:pPr>
        <w:spacing w:line="240" w:lineRule="auto"/>
        <w:jc w:val="left"/>
      </w:pPr>
      <w:r>
        <w:rPr>
          <w:noProof/>
        </w:rPr>
        <w:drawing>
          <wp:inline distT="0" distB="0" distL="0" distR="0" wp14:anchorId="457C75E7" wp14:editId="32986F18">
            <wp:extent cx="5287113" cy="4486901"/>
            <wp:effectExtent l="0" t="0" r="8890" b="9525"/>
            <wp:docPr id="9" name="Imagem 9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m 9" descr="Uma imagem com texto&#10;&#10;Descrição gerada automaticamente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7113" cy="4486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731BA" w:rsidRPr="00911A9B">
        <w:br w:type="page"/>
      </w:r>
    </w:p>
    <w:p w14:paraId="666EFD2E" w14:textId="4494CBE6" w:rsidR="00B731BA" w:rsidRPr="006F4544" w:rsidRDefault="00A266D3" w:rsidP="00A266D3">
      <w:pPr>
        <w:pStyle w:val="Ttulo1"/>
        <w:jc w:val="left"/>
        <w:rPr>
          <w:rFonts w:cstheme="minorBidi"/>
          <w:sz w:val="28"/>
          <w:szCs w:val="28"/>
        </w:rPr>
      </w:pPr>
      <w:bookmarkStart w:id="5" w:name="_Toc89541551"/>
      <w:r w:rsidRPr="006F4544">
        <w:rPr>
          <w:sz w:val="28"/>
          <w:szCs w:val="32"/>
        </w:rPr>
        <w:lastRenderedPageBreak/>
        <w:t>US3</w:t>
      </w:r>
      <w:bookmarkEnd w:id="5"/>
    </w:p>
    <w:p w14:paraId="734C19D5" w14:textId="77777777" w:rsidR="005F3496" w:rsidRDefault="006F4544" w:rsidP="006F4544">
      <w:pPr>
        <w:rPr>
          <w:b/>
          <w:bCs/>
          <w:sz w:val="24"/>
          <w:szCs w:val="26"/>
        </w:rPr>
      </w:pPr>
      <w:r w:rsidRPr="006F4544">
        <w:rPr>
          <w:b/>
          <w:bCs/>
          <w:sz w:val="24"/>
          <w:szCs w:val="26"/>
        </w:rPr>
        <w:t>Como administrador da infraestrutura quero os servidores Windows e Linux estejam disponíveis apenas para pedidos HTTP e HTTPS. Tal não deve impedir o acesso por SSH ou RDP aos administradores (o grupo)</w:t>
      </w:r>
    </w:p>
    <w:p w14:paraId="2C6EC4E1" w14:textId="77777777" w:rsidR="005F3496" w:rsidRDefault="005F3496" w:rsidP="006F4544"/>
    <w:p w14:paraId="46D5B7C1" w14:textId="77777777" w:rsidR="005F3496" w:rsidRDefault="005F3496" w:rsidP="006F4544">
      <w:r>
        <w:t>Linux:</w:t>
      </w:r>
    </w:p>
    <w:p w14:paraId="768F4F3B" w14:textId="42503DED" w:rsidR="005F3496" w:rsidRDefault="005F3496" w:rsidP="006F4544">
      <w:r>
        <w:t>De modo a permitir a solicitação no requisito foi efetuado</w:t>
      </w:r>
    </w:p>
    <w:p w14:paraId="6ED2A04D" w14:textId="72DF71FB" w:rsidR="005F3496" w:rsidRDefault="005F3496" w:rsidP="006F4544">
      <w:r>
        <w:rPr>
          <w:noProof/>
        </w:rPr>
        <w:drawing>
          <wp:inline distT="0" distB="0" distL="0" distR="0" wp14:anchorId="3C716730" wp14:editId="3A57E39E">
            <wp:extent cx="4953691" cy="295316"/>
            <wp:effectExtent l="0" t="0" r="0" b="9525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m 10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3691" cy="295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4AB97" w14:textId="77777777" w:rsidR="005F3496" w:rsidRDefault="005F3496" w:rsidP="006F4544"/>
    <w:p w14:paraId="2F191FB1" w14:textId="6C5E0A2D" w:rsidR="005F3496" w:rsidRDefault="00D55FBE" w:rsidP="006F4544">
      <w:r>
        <w:t>Criou-se</w:t>
      </w:r>
      <w:r w:rsidR="005F3496">
        <w:t xml:space="preserve"> um ficheiro </w:t>
      </w:r>
      <w:r>
        <w:t>com as seguintes regras</w:t>
      </w:r>
    </w:p>
    <w:p w14:paraId="4EE09B38" w14:textId="5925AED6" w:rsidR="00D55FBE" w:rsidRDefault="005F3496" w:rsidP="006F4544">
      <w:r>
        <w:rPr>
          <w:noProof/>
        </w:rPr>
        <w:drawing>
          <wp:inline distT="0" distB="0" distL="0" distR="0" wp14:anchorId="2EC88463" wp14:editId="5120871E">
            <wp:extent cx="4344006" cy="285790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 11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4006" cy="28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757A6" w14:textId="5653A7C2" w:rsidR="00D55FBE" w:rsidRDefault="00D55FBE" w:rsidP="006F4544">
      <w:r>
        <w:rPr>
          <w:noProof/>
        </w:rPr>
        <w:drawing>
          <wp:inline distT="0" distB="0" distL="0" distR="0" wp14:anchorId="62579E22" wp14:editId="5AC7ED36">
            <wp:extent cx="5943600" cy="946785"/>
            <wp:effectExtent l="0" t="0" r="0" b="5715"/>
            <wp:docPr id="12" name="Imagem 12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m 12" descr="Uma imagem com texto&#10;&#10;Descrição gerada automaticamente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4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97428" w14:textId="4C026D85" w:rsidR="005F3496" w:rsidRDefault="00D55FBE" w:rsidP="006F4544">
      <w:r>
        <w:rPr>
          <w:noProof/>
        </w:rPr>
        <w:drawing>
          <wp:inline distT="0" distB="0" distL="0" distR="0" wp14:anchorId="143056D1" wp14:editId="3F8F35F3">
            <wp:extent cx="4658375" cy="647790"/>
            <wp:effectExtent l="0" t="0" r="8890" b="0"/>
            <wp:docPr id="13" name="Imagem 13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m 13" descr="Uma imagem com texto&#10;&#10;Descrição gerada automaticamente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8375" cy="6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0464C" w14:textId="77777777" w:rsidR="00D55FBE" w:rsidRDefault="00D55FBE" w:rsidP="006F4544"/>
    <w:p w14:paraId="3E4C240E" w14:textId="77777777" w:rsidR="00D55FBE" w:rsidRDefault="00D55FBE" w:rsidP="006F4544">
      <w:r>
        <w:t>Foi ainda verificado que as regras tinham sido aplicadas</w:t>
      </w:r>
    </w:p>
    <w:p w14:paraId="27AAB735" w14:textId="77777777" w:rsidR="00D55FBE" w:rsidRDefault="00D55FBE" w:rsidP="006F4544">
      <w:r>
        <w:rPr>
          <w:noProof/>
        </w:rPr>
        <w:drawing>
          <wp:inline distT="0" distB="0" distL="0" distR="0" wp14:anchorId="15E3D88F" wp14:editId="78AB47CE">
            <wp:extent cx="5943600" cy="1272540"/>
            <wp:effectExtent l="0" t="0" r="0" b="3810"/>
            <wp:docPr id="14" name="Imagem 14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m 14" descr="Uma imagem com texto&#10;&#10;Descrição gerada automaticamente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41BB2" w14:textId="77777777" w:rsidR="00D55FBE" w:rsidRDefault="00D55FBE" w:rsidP="006F4544"/>
    <w:p w14:paraId="0EA6D2B8" w14:textId="04A9ABB0" w:rsidR="00D55FBE" w:rsidRDefault="00D55FBE" w:rsidP="006F4544">
      <w:r>
        <w:t>Como é possível verificar a policy para pedidos outbound é ACCEPT, logo não foi necessário criar regras para estes pedidos.</w:t>
      </w:r>
    </w:p>
    <w:p w14:paraId="715EED5D" w14:textId="7C2C3DCD" w:rsidR="00D55FBE" w:rsidRDefault="00D55FBE" w:rsidP="006F4544"/>
    <w:p w14:paraId="5A991BF7" w14:textId="343E635B" w:rsidR="003E6618" w:rsidRDefault="00D55FBE" w:rsidP="008E6516">
      <w:r>
        <w:lastRenderedPageBreak/>
        <w:t>Windows:</w:t>
      </w:r>
    </w:p>
    <w:p w14:paraId="2FA62973" w14:textId="06D42EDD" w:rsidR="008E6516" w:rsidRDefault="008E6516" w:rsidP="008E6516">
      <w:r>
        <w:t>Para cumprir o requisito configurou-se a firewall do Windows, para tal, acedeu-se às</w:t>
      </w:r>
    </w:p>
    <w:p w14:paraId="18197A84" w14:textId="692F4BB0" w:rsidR="008E6516" w:rsidRDefault="008E6516" w:rsidP="008E6516">
      <w:r>
        <w:t>configurações avançadas da firewall do Windows e criou-se regras de entrada. Para tal seguiu-se os seguintes passos para as portas locais especificas  (80 e 443), e permiti</w:t>
      </w:r>
      <w:r w:rsidR="003E6618">
        <w:t>u-se</w:t>
      </w:r>
      <w:r>
        <w:t xml:space="preserve"> sempre a</w:t>
      </w:r>
    </w:p>
    <w:p w14:paraId="0779E0B2" w14:textId="3ED2AAC6" w:rsidR="003E6618" w:rsidRDefault="008E6516" w:rsidP="008E6516">
      <w:r>
        <w:t>ligação a essas portas</w:t>
      </w:r>
    </w:p>
    <w:p w14:paraId="32EE31D1" w14:textId="77777777" w:rsidR="003E6618" w:rsidRDefault="003E6618" w:rsidP="008E6516"/>
    <w:p w14:paraId="31E274DD" w14:textId="30935100" w:rsidR="003E6618" w:rsidRDefault="003E6618" w:rsidP="008E6516">
      <w:r>
        <w:rPr>
          <w:noProof/>
        </w:rPr>
        <w:drawing>
          <wp:inline distT="0" distB="0" distL="0" distR="0" wp14:anchorId="1E974591" wp14:editId="5D9D425A">
            <wp:extent cx="5943600" cy="3714750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m 17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D8A44" w14:textId="25259CBA" w:rsidR="003E6618" w:rsidRDefault="003E6618" w:rsidP="008E6516">
      <w:r>
        <w:rPr>
          <w:noProof/>
        </w:rPr>
        <w:lastRenderedPageBreak/>
        <w:drawing>
          <wp:inline distT="0" distB="0" distL="0" distR="0" wp14:anchorId="2EFA5ED1" wp14:editId="2BE44FF3">
            <wp:extent cx="5943600" cy="3714750"/>
            <wp:effectExtent l="0" t="0" r="0" b="0"/>
            <wp:docPr id="16" name="Imagem 16" descr="Uma imagem com texto, captura de ecrã, monitor,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m 16" descr="Uma imagem com texto, captura de ecrã, monitor, computador&#10;&#10;Descrição gerada automaticamente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DE0F7" w14:textId="6F076735" w:rsidR="003E6618" w:rsidRDefault="003E6618" w:rsidP="008E6516"/>
    <w:p w14:paraId="0A0F44EF" w14:textId="77777777" w:rsidR="003E6618" w:rsidRDefault="003E6618" w:rsidP="008E6516"/>
    <w:p w14:paraId="2DCD5C49" w14:textId="313AA0BA" w:rsidR="003E6618" w:rsidRDefault="003E6618" w:rsidP="008E6516">
      <w:r>
        <w:rPr>
          <w:noProof/>
        </w:rPr>
        <w:drawing>
          <wp:inline distT="0" distB="0" distL="0" distR="0" wp14:anchorId="3134BF8F" wp14:editId="17802C7E">
            <wp:extent cx="5943600" cy="3714750"/>
            <wp:effectExtent l="0" t="0" r="0" b="0"/>
            <wp:docPr id="18" name="Imagem 18" descr="Uma imagem com texto, captura de ecrã, monitor,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m 18" descr="Uma imagem com texto, captura de ecrã, monitor, computador&#10;&#10;Descrição gerada automaticamente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D5F8D" w14:textId="2C3DC888" w:rsidR="003E6618" w:rsidRDefault="003E6618" w:rsidP="008E6516"/>
    <w:p w14:paraId="41C2AD58" w14:textId="5552112D" w:rsidR="003E6618" w:rsidRDefault="002D35AC" w:rsidP="008E6516">
      <w:r>
        <w:rPr>
          <w:noProof/>
        </w:rPr>
        <w:drawing>
          <wp:inline distT="0" distB="0" distL="0" distR="0" wp14:anchorId="4869CF74" wp14:editId="1717DC71">
            <wp:extent cx="5943600" cy="3714750"/>
            <wp:effectExtent l="0" t="0" r="0" b="0"/>
            <wp:docPr id="19" name="Imagem 19" descr="Uma imagem com texto, captura de ecrã, computador, monit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m 19" descr="Uma imagem com texto, captura de ecrã, computador, monitor&#10;&#10;Descrição gerada automaticamente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61D2E" w14:textId="3CCA3678" w:rsidR="002D35AC" w:rsidRDefault="002D35AC" w:rsidP="008E6516"/>
    <w:p w14:paraId="34985B62" w14:textId="77777777" w:rsidR="002D35AC" w:rsidRDefault="002D35AC" w:rsidP="008E6516"/>
    <w:p w14:paraId="6035EEEE" w14:textId="1FF04485" w:rsidR="003E6618" w:rsidRDefault="003E6618" w:rsidP="008E6516">
      <w:r>
        <w:rPr>
          <w:noProof/>
        </w:rPr>
        <w:lastRenderedPageBreak/>
        <w:drawing>
          <wp:inline distT="0" distB="0" distL="0" distR="0" wp14:anchorId="5F81758F" wp14:editId="6F705689">
            <wp:extent cx="5943600" cy="3714750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m 20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A41BD" w14:textId="77777777" w:rsidR="003E6618" w:rsidRDefault="003E6618" w:rsidP="008E6516"/>
    <w:p w14:paraId="4A0CE92F" w14:textId="6349452C" w:rsidR="008E6516" w:rsidRDefault="008E6516" w:rsidP="008E6516">
      <w:r>
        <w:t xml:space="preserve">Não </w:t>
      </w:r>
      <w:r w:rsidR="003E6618">
        <w:t>foram necessárias</w:t>
      </w:r>
      <w:r>
        <w:t xml:space="preserve"> mais configurações pois no Windows o</w:t>
      </w:r>
      <w:r w:rsidR="003E6618">
        <w:t xml:space="preserve"> </w:t>
      </w:r>
      <w:r w:rsidRPr="003E6618">
        <w:rPr>
          <w:i/>
          <w:iCs/>
        </w:rPr>
        <w:t>Inbound Traffic</w:t>
      </w:r>
      <w:r>
        <w:t xml:space="preserve"> é rejeitado por omissão</w:t>
      </w:r>
      <w:r w:rsidR="003E6618">
        <w:t xml:space="preserve"> e no </w:t>
      </w:r>
      <w:r w:rsidR="003E6618" w:rsidRPr="003E6618">
        <w:rPr>
          <w:i/>
          <w:iCs/>
        </w:rPr>
        <w:t>Outbound traffic</w:t>
      </w:r>
      <w:r w:rsidR="003E6618">
        <w:rPr>
          <w:i/>
          <w:iCs/>
        </w:rPr>
        <w:t xml:space="preserve"> </w:t>
      </w:r>
      <w:r w:rsidR="003E6618">
        <w:t>só há block cajo haja uma regra específica para tal, todas as por omissão estão em allow.</w:t>
      </w:r>
    </w:p>
    <w:p w14:paraId="0CEFA585" w14:textId="77777777" w:rsidR="003E6618" w:rsidRPr="003E6618" w:rsidRDefault="003E6618" w:rsidP="008E6516"/>
    <w:p w14:paraId="34CAD381" w14:textId="07AF766D" w:rsidR="00CD2826" w:rsidRPr="006F4544" w:rsidRDefault="002E5BDD" w:rsidP="006F4544">
      <w:pPr>
        <w:rPr>
          <w:b/>
          <w:bCs/>
          <w:sz w:val="24"/>
          <w:szCs w:val="26"/>
        </w:rPr>
      </w:pPr>
      <w:r>
        <w:br w:type="page"/>
      </w:r>
    </w:p>
    <w:p w14:paraId="18777C21" w14:textId="53E2F4FF" w:rsidR="00B731BA" w:rsidRPr="006F4544" w:rsidRDefault="00A266D3" w:rsidP="00A266D3">
      <w:pPr>
        <w:pStyle w:val="Ttulo1"/>
        <w:jc w:val="left"/>
        <w:rPr>
          <w:rFonts w:asciiTheme="minorHAnsi" w:hAnsiTheme="minorHAnsi" w:cstheme="minorBidi"/>
          <w:sz w:val="28"/>
          <w:szCs w:val="28"/>
        </w:rPr>
      </w:pPr>
      <w:bookmarkStart w:id="6" w:name="_Toc89541552"/>
      <w:r w:rsidRPr="006F4544">
        <w:rPr>
          <w:sz w:val="28"/>
          <w:szCs w:val="32"/>
        </w:rPr>
        <w:lastRenderedPageBreak/>
        <w:t>US4</w:t>
      </w:r>
      <w:bookmarkEnd w:id="6"/>
    </w:p>
    <w:p w14:paraId="5FC47953" w14:textId="0F6F49A2" w:rsidR="00932806" w:rsidRDefault="006F4544" w:rsidP="006F4544">
      <w:pPr>
        <w:rPr>
          <w:b/>
          <w:bCs/>
          <w:sz w:val="24"/>
          <w:szCs w:val="26"/>
        </w:rPr>
      </w:pPr>
      <w:r w:rsidRPr="006F4544">
        <w:rPr>
          <w:b/>
          <w:bCs/>
          <w:sz w:val="24"/>
          <w:szCs w:val="26"/>
        </w:rPr>
        <w:t>Como administrador da infraestrutura quero impedir o IP spoofing na minha rede</w:t>
      </w:r>
    </w:p>
    <w:p w14:paraId="363F44C7" w14:textId="77777777" w:rsidR="00932806" w:rsidRDefault="00932806" w:rsidP="006F4544"/>
    <w:p w14:paraId="7364BDE5" w14:textId="3B689595" w:rsidR="008A6E3D" w:rsidRPr="008A6E3D" w:rsidRDefault="008A6E3D" w:rsidP="006F4544">
      <w:r>
        <w:t>Linux:</w:t>
      </w:r>
    </w:p>
    <w:p w14:paraId="727F7CD1" w14:textId="1FBD3582" w:rsidR="00051D89" w:rsidRDefault="00051D89" w:rsidP="006F4544">
      <w:r>
        <w:t>Para a concretização do requisito, a restrigiu-se a entrada de pacotes, manipulando a tabela filter, na built-in chain INPUT</w:t>
      </w:r>
      <w:r w:rsidR="008A6E3D">
        <w:t>. Para tal criou-se o ficheiro /etc/stopIpSpoof.sh</w:t>
      </w:r>
    </w:p>
    <w:p w14:paraId="38BA6E21" w14:textId="7A3B0F4C" w:rsidR="008A6E3D" w:rsidRDefault="008A6E3D" w:rsidP="006F4544">
      <w:r>
        <w:rPr>
          <w:noProof/>
        </w:rPr>
        <w:drawing>
          <wp:inline distT="0" distB="0" distL="0" distR="0" wp14:anchorId="74696402" wp14:editId="58AE289E">
            <wp:extent cx="5943600" cy="1823085"/>
            <wp:effectExtent l="0" t="0" r="0" b="5715"/>
            <wp:docPr id="21" name="Imagem 21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m 21" descr="Uma imagem com texto&#10;&#10;Descrição gerada automaticamente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6DC6F" w14:textId="1BE56E2F" w:rsidR="008A6E3D" w:rsidRDefault="008A6E3D" w:rsidP="006F4544">
      <w:r>
        <w:rPr>
          <w:noProof/>
        </w:rPr>
        <w:drawing>
          <wp:inline distT="0" distB="0" distL="0" distR="0" wp14:anchorId="599D7C2D" wp14:editId="3AC1F914">
            <wp:extent cx="4791744" cy="533474"/>
            <wp:effectExtent l="0" t="0" r="889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m 22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1744" cy="533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0BA3E" w14:textId="77777777" w:rsidR="008A6E3D" w:rsidRDefault="008A6E3D" w:rsidP="006F4544"/>
    <w:p w14:paraId="66C8A363" w14:textId="53C95DFE" w:rsidR="008A6E3D" w:rsidRDefault="008A6E3D" w:rsidP="006F4544">
      <w:r>
        <w:t>Ainda foi alterado o ficheiro seguinte colocando as linhas apresentadas na imagem</w:t>
      </w:r>
    </w:p>
    <w:p w14:paraId="57C145C1" w14:textId="6F27B0CA" w:rsidR="008A6E3D" w:rsidRDefault="008A6E3D" w:rsidP="006F4544">
      <w:r>
        <w:rPr>
          <w:noProof/>
        </w:rPr>
        <w:drawing>
          <wp:inline distT="0" distB="0" distL="0" distR="0" wp14:anchorId="4C79E9A7" wp14:editId="0C8E8D24">
            <wp:extent cx="5943600" cy="1527810"/>
            <wp:effectExtent l="0" t="0" r="0" b="0"/>
            <wp:docPr id="23" name="Imagem 23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m 23" descr="Uma imagem com texto&#10;&#10;Descrição gerada automaticamente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61537" w14:textId="464648F5" w:rsidR="008A6E3D" w:rsidRDefault="008A6E3D" w:rsidP="006F4544"/>
    <w:p w14:paraId="1169A8A9" w14:textId="1D782414" w:rsidR="008A6E3D" w:rsidRDefault="008A6E3D" w:rsidP="006F4544"/>
    <w:p w14:paraId="250CCE16" w14:textId="774AEC05" w:rsidR="008A6E3D" w:rsidRDefault="008A6E3D" w:rsidP="006F4544"/>
    <w:p w14:paraId="104D6757" w14:textId="04824143" w:rsidR="008A6E3D" w:rsidRDefault="008A6E3D" w:rsidP="006F4544"/>
    <w:p w14:paraId="140E53DA" w14:textId="04B381A1" w:rsidR="008A6E3D" w:rsidRDefault="008A6E3D" w:rsidP="006F4544"/>
    <w:p w14:paraId="7580B023" w14:textId="64F226D3" w:rsidR="008A6E3D" w:rsidRDefault="008A6E3D" w:rsidP="006F4544"/>
    <w:p w14:paraId="3D55522F" w14:textId="0D3E9DFC" w:rsidR="008A6E3D" w:rsidRDefault="008A6E3D" w:rsidP="006F4544"/>
    <w:p w14:paraId="77A2D9A1" w14:textId="148DE488" w:rsidR="004839BF" w:rsidRDefault="008A6E3D" w:rsidP="006F4544">
      <w:r>
        <w:lastRenderedPageBreak/>
        <w:t>Windows:</w:t>
      </w:r>
    </w:p>
    <w:p w14:paraId="7C774B1C" w14:textId="21EAAC0A" w:rsidR="008A6E3D" w:rsidRDefault="008A6E3D" w:rsidP="006F4544">
      <w:r>
        <w:t>Para impedir o IP Spoofing foram criadas novas regras de entrada na firewall do Windows, seguindo os seguintes passos</w:t>
      </w:r>
    </w:p>
    <w:p w14:paraId="42D6C43D" w14:textId="3D83EC1A" w:rsidR="004839BF" w:rsidRDefault="004839BF" w:rsidP="006F4544">
      <w:r>
        <w:rPr>
          <w:noProof/>
        </w:rPr>
        <w:drawing>
          <wp:inline distT="0" distB="0" distL="0" distR="0" wp14:anchorId="2350E054" wp14:editId="55790B2A">
            <wp:extent cx="5943600" cy="4832985"/>
            <wp:effectExtent l="0" t="0" r="0" b="5715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m 24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3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5699B" w14:textId="102FA7F1" w:rsidR="004839BF" w:rsidRDefault="004839BF" w:rsidP="006F4544">
      <w:r>
        <w:rPr>
          <w:noProof/>
        </w:rPr>
        <w:lastRenderedPageBreak/>
        <w:drawing>
          <wp:inline distT="0" distB="0" distL="0" distR="0" wp14:anchorId="43533E13" wp14:editId="1467B325">
            <wp:extent cx="5943600" cy="4843780"/>
            <wp:effectExtent l="0" t="0" r="0" b="635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m 25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4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A78BC" w14:textId="55B1ECF0" w:rsidR="004839BF" w:rsidRDefault="004839BF" w:rsidP="006F4544">
      <w:r>
        <w:rPr>
          <w:noProof/>
        </w:rPr>
        <w:lastRenderedPageBreak/>
        <w:drawing>
          <wp:inline distT="0" distB="0" distL="0" distR="0" wp14:anchorId="490B5380" wp14:editId="18E26387">
            <wp:extent cx="5943600" cy="4829810"/>
            <wp:effectExtent l="0" t="0" r="0" b="889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m 27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2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45D0E03" wp14:editId="4A526322">
            <wp:extent cx="5943600" cy="4848225"/>
            <wp:effectExtent l="0" t="0" r="0" b="9525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m 28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4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B8802" w14:textId="0EE4105A" w:rsidR="004839BF" w:rsidRDefault="004839BF" w:rsidP="006F4544">
      <w:r>
        <w:rPr>
          <w:noProof/>
        </w:rPr>
        <w:lastRenderedPageBreak/>
        <w:drawing>
          <wp:inline distT="0" distB="0" distL="0" distR="0" wp14:anchorId="69A6D40F" wp14:editId="6205ADA9">
            <wp:extent cx="5943600" cy="4834255"/>
            <wp:effectExtent l="0" t="0" r="0" b="4445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m 29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3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41779" w14:textId="2F488B86" w:rsidR="004839BF" w:rsidRDefault="004839BF" w:rsidP="006F4544">
      <w:r>
        <w:rPr>
          <w:noProof/>
        </w:rPr>
        <w:lastRenderedPageBreak/>
        <w:drawing>
          <wp:inline distT="0" distB="0" distL="0" distR="0" wp14:anchorId="4F3C3C94" wp14:editId="0E535DF7">
            <wp:extent cx="5943600" cy="4848225"/>
            <wp:effectExtent l="0" t="0" r="0" b="9525"/>
            <wp:docPr id="30" name="Imagem 30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m 30" descr="Uma imagem com texto&#10;&#10;Descrição gerada automaticamente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4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D4F67" w14:textId="6B65177E" w:rsidR="004839BF" w:rsidRDefault="004839BF" w:rsidP="006F4544">
      <w:r>
        <w:rPr>
          <w:noProof/>
        </w:rPr>
        <w:lastRenderedPageBreak/>
        <w:drawing>
          <wp:inline distT="0" distB="0" distL="0" distR="0" wp14:anchorId="79E9D85A" wp14:editId="2AF746D5">
            <wp:extent cx="5943600" cy="4858385"/>
            <wp:effectExtent l="0" t="0" r="0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m 31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5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32CDE" w14:textId="7FECCC76" w:rsidR="004839BF" w:rsidRDefault="004839BF" w:rsidP="006F4544"/>
    <w:p w14:paraId="3A6CCF91" w14:textId="7B63BB86" w:rsidR="004839BF" w:rsidRDefault="004839BF" w:rsidP="006F4544"/>
    <w:p w14:paraId="3C1DF951" w14:textId="64F27928" w:rsidR="004839BF" w:rsidRDefault="004839BF" w:rsidP="006F4544"/>
    <w:p w14:paraId="451EE07A" w14:textId="4C968634" w:rsidR="004839BF" w:rsidRDefault="004839BF" w:rsidP="006F4544"/>
    <w:p w14:paraId="45A76995" w14:textId="428A5A29" w:rsidR="004839BF" w:rsidRDefault="004839BF" w:rsidP="006F4544"/>
    <w:p w14:paraId="50B1B95A" w14:textId="4D207F19" w:rsidR="004839BF" w:rsidRDefault="004839BF" w:rsidP="006F4544"/>
    <w:p w14:paraId="72B8ADE8" w14:textId="31F49697" w:rsidR="004839BF" w:rsidRDefault="004839BF" w:rsidP="006F4544"/>
    <w:p w14:paraId="0F41FBB2" w14:textId="71619129" w:rsidR="004839BF" w:rsidRDefault="004839BF" w:rsidP="006F4544"/>
    <w:p w14:paraId="470AC642" w14:textId="0364AF44" w:rsidR="004839BF" w:rsidRDefault="004839BF" w:rsidP="006F4544"/>
    <w:p w14:paraId="48A47CA6" w14:textId="694EC7F1" w:rsidR="004839BF" w:rsidRDefault="004839BF" w:rsidP="006F4544"/>
    <w:p w14:paraId="0E594803" w14:textId="122C5E4E" w:rsidR="004839BF" w:rsidRDefault="004839BF" w:rsidP="006F4544"/>
    <w:p w14:paraId="4B2A8730" w14:textId="399126C3" w:rsidR="004839BF" w:rsidRDefault="004839BF" w:rsidP="006F4544"/>
    <w:p w14:paraId="1088D704" w14:textId="133E22C0" w:rsidR="004839BF" w:rsidRDefault="004839BF" w:rsidP="006F4544">
      <w:r>
        <w:lastRenderedPageBreak/>
        <w:t>Foram efetuados os mesmos passos para a outra placa de rede</w:t>
      </w:r>
    </w:p>
    <w:p w14:paraId="51C7D745" w14:textId="581847F7" w:rsidR="004839BF" w:rsidRDefault="004839BF" w:rsidP="006F4544">
      <w:r>
        <w:rPr>
          <w:noProof/>
        </w:rPr>
        <w:drawing>
          <wp:inline distT="0" distB="0" distL="0" distR="0" wp14:anchorId="0F0096C3" wp14:editId="7C72B860">
            <wp:extent cx="5943600" cy="4831080"/>
            <wp:effectExtent l="0" t="0" r="0" b="762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m 32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3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DA9C5" w14:textId="1E1E01AC" w:rsidR="004839BF" w:rsidRDefault="004839BF" w:rsidP="006F4544"/>
    <w:p w14:paraId="0032D491" w14:textId="3911712E" w:rsidR="004839BF" w:rsidRDefault="004839BF" w:rsidP="006F4544"/>
    <w:p w14:paraId="6D2FB585" w14:textId="5A53A64D" w:rsidR="004839BF" w:rsidRDefault="004839BF" w:rsidP="006F4544"/>
    <w:p w14:paraId="561FC2E5" w14:textId="1B84ACC0" w:rsidR="004839BF" w:rsidRDefault="004839BF" w:rsidP="006F4544"/>
    <w:p w14:paraId="4BE40842" w14:textId="061DA2E6" w:rsidR="004839BF" w:rsidRDefault="004839BF" w:rsidP="006F4544"/>
    <w:p w14:paraId="39FEF9A4" w14:textId="05BBE93D" w:rsidR="004839BF" w:rsidRDefault="004839BF" w:rsidP="006F4544"/>
    <w:p w14:paraId="14EF88C7" w14:textId="445EF5F0" w:rsidR="004839BF" w:rsidRDefault="004839BF" w:rsidP="006F4544"/>
    <w:p w14:paraId="0A0DC225" w14:textId="4CDDC3A2" w:rsidR="004839BF" w:rsidRDefault="004839BF" w:rsidP="006F4544"/>
    <w:p w14:paraId="72A6EE8C" w14:textId="091A62C1" w:rsidR="004839BF" w:rsidRDefault="004839BF" w:rsidP="006F4544"/>
    <w:p w14:paraId="544B3D2F" w14:textId="65772151" w:rsidR="004839BF" w:rsidRDefault="004839BF" w:rsidP="006F4544"/>
    <w:p w14:paraId="1A7275B1" w14:textId="3419B54F" w:rsidR="004839BF" w:rsidRDefault="004839BF" w:rsidP="006F4544"/>
    <w:p w14:paraId="594D5F68" w14:textId="365F1049" w:rsidR="004839BF" w:rsidRDefault="004839BF" w:rsidP="006F4544">
      <w:r>
        <w:lastRenderedPageBreak/>
        <w:t>Sendo assim criadas as regras de bloqueio</w:t>
      </w:r>
    </w:p>
    <w:p w14:paraId="780094F6" w14:textId="7319E321" w:rsidR="004839BF" w:rsidRPr="00051D89" w:rsidRDefault="004839BF" w:rsidP="006F4544">
      <w:r>
        <w:rPr>
          <w:noProof/>
        </w:rPr>
        <w:drawing>
          <wp:inline distT="0" distB="0" distL="0" distR="0" wp14:anchorId="432B508A" wp14:editId="1CB7516F">
            <wp:extent cx="5943600" cy="4265930"/>
            <wp:effectExtent l="0" t="0" r="0" b="1270"/>
            <wp:docPr id="33" name="Imagem 33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m 33" descr="Uma imagem com texto&#10;&#10;Descrição gerada automaticamente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6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7C610" w14:textId="637EFCFA" w:rsidR="00964655" w:rsidRPr="00484E40" w:rsidRDefault="00964655" w:rsidP="00484E40">
      <w:pPr>
        <w:pStyle w:val="Ttulo1"/>
        <w:jc w:val="left"/>
        <w:rPr>
          <w:rFonts w:eastAsia="Arial Narrow"/>
          <w:sz w:val="28"/>
          <w:szCs w:val="32"/>
        </w:rPr>
      </w:pPr>
      <w:r w:rsidRPr="001F5F0C">
        <w:br w:type="page"/>
      </w:r>
      <w:bookmarkStart w:id="7" w:name="_Toc89541553"/>
      <w:r w:rsidR="00484E40" w:rsidRPr="006F4544">
        <w:rPr>
          <w:rFonts w:eastAsia="Arial Narrow"/>
          <w:sz w:val="28"/>
          <w:szCs w:val="32"/>
        </w:rPr>
        <w:lastRenderedPageBreak/>
        <w:t>US</w:t>
      </w:r>
      <w:r w:rsidR="00484E40">
        <w:rPr>
          <w:rFonts w:eastAsia="Arial Narrow"/>
          <w:sz w:val="28"/>
          <w:szCs w:val="32"/>
        </w:rPr>
        <w:t>5</w:t>
      </w:r>
      <w:bookmarkEnd w:id="7"/>
    </w:p>
    <w:p w14:paraId="1B063E83" w14:textId="1B86902C" w:rsidR="00964655" w:rsidRDefault="006F4544" w:rsidP="00964655">
      <w:pPr>
        <w:rPr>
          <w:b/>
          <w:bCs/>
          <w:sz w:val="24"/>
          <w:szCs w:val="26"/>
        </w:rPr>
      </w:pPr>
      <w:r w:rsidRPr="006F4544">
        <w:rPr>
          <w:b/>
          <w:bCs/>
          <w:sz w:val="24"/>
          <w:szCs w:val="26"/>
        </w:rPr>
        <w:t>Como administrador da infraestrutura quero que os utilizadores registados no</w:t>
      </w:r>
      <w:r>
        <w:rPr>
          <w:b/>
          <w:bCs/>
          <w:sz w:val="24"/>
          <w:szCs w:val="26"/>
        </w:rPr>
        <w:t xml:space="preserve"> </w:t>
      </w:r>
      <w:r w:rsidRPr="006F4544">
        <w:rPr>
          <w:b/>
          <w:bCs/>
          <w:sz w:val="24"/>
          <w:szCs w:val="26"/>
        </w:rPr>
        <w:t>Linux com UID entre 6000 e 6500 só consigam aceder via SSH se esse acesso for a partir de uma máquina listada em /etc/remote-hosts</w:t>
      </w:r>
    </w:p>
    <w:p w14:paraId="764D74FC" w14:textId="77777777" w:rsidR="00932806" w:rsidRDefault="00932806" w:rsidP="00964655"/>
    <w:p w14:paraId="1455AFB2" w14:textId="59FA66FA" w:rsidR="00AC6EA2" w:rsidRDefault="00AC6EA2" w:rsidP="00964655">
      <w:r>
        <w:t>De modo a cumprir o requisito alterou-se o seguinte ficheiro de modo a permitir o acesso via SSH à root</w:t>
      </w:r>
    </w:p>
    <w:p w14:paraId="7118531D" w14:textId="10E82155" w:rsidR="00AC6EA2" w:rsidRDefault="00AC6EA2" w:rsidP="00964655">
      <w:pPr>
        <w:rPr>
          <w:rFonts w:eastAsia="Arial Narrow" w:cs="Arial Narrow"/>
        </w:rPr>
      </w:pPr>
      <w:r>
        <w:rPr>
          <w:rFonts w:eastAsia="Arial Narrow" w:cs="Arial Narrow"/>
          <w:noProof/>
        </w:rPr>
        <w:drawing>
          <wp:inline distT="0" distB="0" distL="0" distR="0" wp14:anchorId="66FCED70" wp14:editId="06DE1569">
            <wp:extent cx="4420217" cy="257211"/>
            <wp:effectExtent l="0" t="0" r="0" b="9525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m 34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0217" cy="257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37898" w14:textId="6F66E64C" w:rsidR="00AC6EA2" w:rsidRPr="00AC6EA2" w:rsidRDefault="00AC6EA2" w:rsidP="00964655">
      <w:pPr>
        <w:rPr>
          <w:rFonts w:eastAsia="Arial Narrow" w:cs="Arial Narrow"/>
        </w:rPr>
      </w:pPr>
      <w:r>
        <w:rPr>
          <w:rFonts w:eastAsia="Arial Narrow" w:cs="Arial Narrow"/>
          <w:noProof/>
        </w:rPr>
        <w:drawing>
          <wp:inline distT="0" distB="0" distL="0" distR="0" wp14:anchorId="599DF076" wp14:editId="6CF9B59E">
            <wp:extent cx="5943600" cy="4423410"/>
            <wp:effectExtent l="0" t="0" r="0" b="0"/>
            <wp:docPr id="35" name="Imagem 35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m 35" descr="Uma imagem com texto&#10;&#10;Descrição gerada automaticamente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2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E157D" w14:textId="255B539C" w:rsidR="001F5F0C" w:rsidRDefault="001F5F0C" w:rsidP="002E5BDD"/>
    <w:p w14:paraId="3BA35F6A" w14:textId="42B965AF" w:rsidR="00C73267" w:rsidRDefault="00C73267" w:rsidP="002E5BDD"/>
    <w:p w14:paraId="5D7ECB01" w14:textId="643EDCCC" w:rsidR="00AC6EA2" w:rsidRDefault="00AC6EA2" w:rsidP="002E5BDD"/>
    <w:p w14:paraId="5AA96C7A" w14:textId="30B37384" w:rsidR="00AC6EA2" w:rsidRDefault="00AC6EA2" w:rsidP="002E5BDD"/>
    <w:p w14:paraId="6F6357B5" w14:textId="5128A2E7" w:rsidR="00AC6EA2" w:rsidRDefault="00AC6EA2" w:rsidP="002E5BDD"/>
    <w:p w14:paraId="0BD38D15" w14:textId="4DD816AD" w:rsidR="00AC6EA2" w:rsidRDefault="00AC6EA2" w:rsidP="002E5BDD"/>
    <w:p w14:paraId="75EABF97" w14:textId="741CE09E" w:rsidR="00AC6EA2" w:rsidRDefault="00AC6EA2" w:rsidP="002E5BDD">
      <w:r>
        <w:lastRenderedPageBreak/>
        <w:t xml:space="preserve">Foram ainda realizadas mudanças ao nível do PAM, que corresponde ao conjunto de módulos que controla a autenticação dos utilizadores no sistema. Dessa forma, tivemos de alterar as configurações no ficheiro seguinte, acrescentando as </w:t>
      </w:r>
      <w:r w:rsidR="00B3308C">
        <w:t>duas</w:t>
      </w:r>
      <w:r>
        <w:t xml:space="preserve"> últimas linhas da imagem</w:t>
      </w:r>
    </w:p>
    <w:p w14:paraId="3C13CE2E" w14:textId="4BF8ADC4" w:rsidR="00AC6EA2" w:rsidRDefault="00AC6EA2" w:rsidP="002E5BDD">
      <w:r>
        <w:rPr>
          <w:noProof/>
        </w:rPr>
        <w:drawing>
          <wp:inline distT="0" distB="0" distL="0" distR="0" wp14:anchorId="3EDB2930" wp14:editId="27E9B605">
            <wp:extent cx="3848637" cy="228632"/>
            <wp:effectExtent l="0" t="0" r="0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m 36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8637" cy="228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F0AC7" w14:textId="7256EF2C" w:rsidR="00AC6EA2" w:rsidRDefault="009D4034" w:rsidP="002E5BDD">
      <w:r>
        <w:rPr>
          <w:noProof/>
        </w:rPr>
        <w:drawing>
          <wp:inline distT="0" distB="0" distL="0" distR="0" wp14:anchorId="0C2259E2" wp14:editId="164A110F">
            <wp:extent cx="5943600" cy="3736975"/>
            <wp:effectExtent l="0" t="0" r="0" b="0"/>
            <wp:docPr id="55" name="Imagem 55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m 55" descr="Uma imagem com texto&#10;&#10;Descrição gerada automaticamente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D9DCB" w14:textId="77777777" w:rsidR="00AC6EA2" w:rsidRDefault="00AC6EA2" w:rsidP="002E5BDD"/>
    <w:p w14:paraId="08233ECB" w14:textId="4B2CB57B" w:rsidR="00C73267" w:rsidRDefault="00C73267" w:rsidP="002E5BDD"/>
    <w:p w14:paraId="0D3B1152" w14:textId="2E141DE7" w:rsidR="00C73267" w:rsidRDefault="00C73267" w:rsidP="002E5BDD"/>
    <w:p w14:paraId="54CBF9B6" w14:textId="3037B04E" w:rsidR="00C73267" w:rsidRDefault="00C73267" w:rsidP="002E5BDD"/>
    <w:p w14:paraId="63737D78" w14:textId="60A15C54" w:rsidR="00C73267" w:rsidRDefault="00C73267" w:rsidP="002E5BDD"/>
    <w:p w14:paraId="295FE666" w14:textId="5F168F66" w:rsidR="00C73267" w:rsidRDefault="00C73267" w:rsidP="002E5BDD"/>
    <w:p w14:paraId="7F882CAB" w14:textId="26269C8D" w:rsidR="00C73267" w:rsidRDefault="00C73267" w:rsidP="002E5BDD"/>
    <w:p w14:paraId="32508D96" w14:textId="57548E74" w:rsidR="00C73267" w:rsidRDefault="00C73267" w:rsidP="002E5BDD"/>
    <w:p w14:paraId="61E9E59C" w14:textId="651A79F8" w:rsidR="00C73267" w:rsidRDefault="00C73267" w:rsidP="002E5BDD"/>
    <w:p w14:paraId="088B9ED4" w14:textId="782D1807" w:rsidR="00AC6EA2" w:rsidRDefault="00AC6EA2" w:rsidP="002E5BDD"/>
    <w:p w14:paraId="74FFB143" w14:textId="1232A780" w:rsidR="00932806" w:rsidRDefault="00932806" w:rsidP="002E5BDD"/>
    <w:p w14:paraId="2940AC57" w14:textId="77777777" w:rsidR="006663BA" w:rsidRDefault="006663BA" w:rsidP="002E5BDD"/>
    <w:p w14:paraId="307B0F10" w14:textId="6DF0B3A7" w:rsidR="003B263F" w:rsidRPr="006F4544" w:rsidRDefault="00C73267" w:rsidP="00B731BA">
      <w:pPr>
        <w:pStyle w:val="Ttulo1"/>
        <w:jc w:val="left"/>
        <w:rPr>
          <w:rFonts w:eastAsia="Arial Narrow"/>
          <w:sz w:val="28"/>
          <w:szCs w:val="32"/>
        </w:rPr>
      </w:pPr>
      <w:bookmarkStart w:id="8" w:name="_Toc89541554"/>
      <w:r w:rsidRPr="006F4544">
        <w:rPr>
          <w:rFonts w:eastAsia="Arial Narrow"/>
          <w:sz w:val="28"/>
          <w:szCs w:val="32"/>
        </w:rPr>
        <w:lastRenderedPageBreak/>
        <w:t>US6</w:t>
      </w:r>
      <w:bookmarkEnd w:id="8"/>
    </w:p>
    <w:p w14:paraId="5CC2BDAE" w14:textId="35F3A9AF" w:rsidR="00932806" w:rsidRDefault="006F4544" w:rsidP="00C73267">
      <w:pPr>
        <w:pStyle w:val="BodyText1"/>
        <w:rPr>
          <w:b/>
          <w:bCs/>
          <w:sz w:val="24"/>
          <w:szCs w:val="26"/>
        </w:rPr>
      </w:pPr>
      <w:r w:rsidRPr="006F4544">
        <w:rPr>
          <w:b/>
          <w:bCs/>
          <w:sz w:val="24"/>
          <w:szCs w:val="26"/>
        </w:rPr>
        <w:t>Como administrador da infraestrutura quero que o acesso ao sistema seja inibido aos utilizadores listados em /etc/bad-guys</w:t>
      </w:r>
    </w:p>
    <w:p w14:paraId="18A05570" w14:textId="77777777" w:rsidR="00932806" w:rsidRDefault="00932806" w:rsidP="00C73267">
      <w:pPr>
        <w:pStyle w:val="BodyText1"/>
        <w:rPr>
          <w:rFonts w:eastAsia="Arial Narrow"/>
        </w:rPr>
      </w:pPr>
    </w:p>
    <w:p w14:paraId="6D2BFDB6" w14:textId="23162060" w:rsidR="00AC6EA2" w:rsidRDefault="00AC6EA2" w:rsidP="00C73267">
      <w:pPr>
        <w:pStyle w:val="BodyText1"/>
      </w:pPr>
      <w:r>
        <w:rPr>
          <w:rFonts w:eastAsia="Arial Narrow"/>
        </w:rPr>
        <w:t xml:space="preserve">Para cumprir o requisito foram efetuadas </w:t>
      </w:r>
      <w:r>
        <w:t>mudanças ao nível do PAM, que corresponde ao conjunto de módulos que controla a autenticação dos utilizadores no sistema. Para tal</w:t>
      </w:r>
      <w:r w:rsidR="00932806">
        <w:t>, alterou-se o seguinte ficheiro acrescentando a segunda linha apresentada na imagem</w:t>
      </w:r>
    </w:p>
    <w:p w14:paraId="22E4C5CA" w14:textId="10C033BC" w:rsidR="00932806" w:rsidRDefault="00932806" w:rsidP="00C73267">
      <w:pPr>
        <w:pStyle w:val="BodyText1"/>
      </w:pPr>
      <w:r>
        <w:rPr>
          <w:noProof/>
        </w:rPr>
        <w:drawing>
          <wp:inline distT="0" distB="0" distL="0" distR="0" wp14:anchorId="2E78B50E" wp14:editId="3FC84D61">
            <wp:extent cx="4563112" cy="323895"/>
            <wp:effectExtent l="0" t="0" r="8890" b="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m 38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3112" cy="3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D66DA" w14:textId="77777777" w:rsidR="00932806" w:rsidRDefault="00932806" w:rsidP="00C73267">
      <w:pPr>
        <w:pStyle w:val="BodyText1"/>
      </w:pPr>
    </w:p>
    <w:p w14:paraId="6C4B2303" w14:textId="65967D64" w:rsidR="00932806" w:rsidRDefault="00932806" w:rsidP="00C73267">
      <w:pPr>
        <w:pStyle w:val="BodyText1"/>
      </w:pPr>
      <w:r>
        <w:rPr>
          <w:noProof/>
        </w:rPr>
        <w:drawing>
          <wp:inline distT="0" distB="0" distL="0" distR="0" wp14:anchorId="5955454F" wp14:editId="2A75B01D">
            <wp:extent cx="5943600" cy="3997960"/>
            <wp:effectExtent l="0" t="0" r="0" b="2540"/>
            <wp:docPr id="39" name="Imagem 39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m 39" descr="Uma imagem com texto&#10;&#10;Descrição gerada automaticamente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9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866F7" w14:textId="77777777" w:rsidR="00932806" w:rsidRPr="00AC6EA2" w:rsidRDefault="00932806" w:rsidP="00C73267">
      <w:pPr>
        <w:pStyle w:val="BodyText1"/>
        <w:rPr>
          <w:rFonts w:eastAsia="Arial Narrow"/>
        </w:rPr>
      </w:pPr>
    </w:p>
    <w:p w14:paraId="0D5436A1" w14:textId="72C0739C" w:rsidR="00C73267" w:rsidRDefault="00C73267" w:rsidP="00C73267">
      <w:pPr>
        <w:pStyle w:val="BodyText1"/>
        <w:rPr>
          <w:rFonts w:eastAsia="Arial Narrow"/>
        </w:rPr>
      </w:pPr>
    </w:p>
    <w:p w14:paraId="5C201F8E" w14:textId="57677C67" w:rsidR="00C73267" w:rsidRDefault="00C73267" w:rsidP="00C73267">
      <w:pPr>
        <w:pStyle w:val="BodyText1"/>
        <w:rPr>
          <w:rFonts w:eastAsia="Arial Narrow"/>
        </w:rPr>
      </w:pPr>
    </w:p>
    <w:p w14:paraId="381C51E3" w14:textId="317E3C78" w:rsidR="00C73267" w:rsidRDefault="00C73267" w:rsidP="00C73267">
      <w:pPr>
        <w:pStyle w:val="BodyText1"/>
        <w:rPr>
          <w:rFonts w:eastAsia="Arial Narrow"/>
        </w:rPr>
      </w:pPr>
    </w:p>
    <w:p w14:paraId="6F35711E" w14:textId="02A861E5" w:rsidR="00C73267" w:rsidRPr="00C73267" w:rsidRDefault="00C73267" w:rsidP="00C73267">
      <w:pPr>
        <w:pStyle w:val="BodyText1"/>
        <w:rPr>
          <w:rFonts w:eastAsia="Arial Narrow"/>
        </w:rPr>
      </w:pPr>
    </w:p>
    <w:p w14:paraId="5C97FD27" w14:textId="70417505" w:rsidR="001B7760" w:rsidRPr="006F4544" w:rsidRDefault="00C73267" w:rsidP="001B7760">
      <w:pPr>
        <w:pStyle w:val="Ttulo1"/>
        <w:jc w:val="left"/>
        <w:rPr>
          <w:rFonts w:eastAsia="Arial Narrow"/>
          <w:sz w:val="28"/>
          <w:szCs w:val="32"/>
        </w:rPr>
      </w:pPr>
      <w:bookmarkStart w:id="9" w:name="_Toc89541555"/>
      <w:r w:rsidRPr="006F4544">
        <w:rPr>
          <w:rFonts w:eastAsia="Arial Narrow"/>
          <w:sz w:val="28"/>
          <w:szCs w:val="32"/>
        </w:rPr>
        <w:lastRenderedPageBreak/>
        <w:t>US7</w:t>
      </w:r>
      <w:bookmarkEnd w:id="9"/>
    </w:p>
    <w:p w14:paraId="1A333B07" w14:textId="798FFC2F" w:rsidR="00C73267" w:rsidRDefault="00E350B4" w:rsidP="00C73267">
      <w:pPr>
        <w:pStyle w:val="BodyText1"/>
        <w:rPr>
          <w:b/>
          <w:bCs/>
          <w:sz w:val="24"/>
          <w:szCs w:val="26"/>
        </w:rPr>
      </w:pPr>
      <w:r w:rsidRPr="00E350B4">
        <w:rPr>
          <w:b/>
          <w:bCs/>
          <w:sz w:val="24"/>
          <w:szCs w:val="26"/>
        </w:rPr>
        <w:t>Como administrador da infraestrutura quero que as mensagens pré-login e pós-login bem-sucedido sejam dinâmicas (por exemplo, “[Bom dia] | [Boa tarde] username”, etc.)</w:t>
      </w:r>
    </w:p>
    <w:p w14:paraId="3EEF676F" w14:textId="77777777" w:rsidR="008D228F" w:rsidRDefault="008D228F" w:rsidP="00C73267">
      <w:pPr>
        <w:pStyle w:val="BodyText1"/>
      </w:pPr>
    </w:p>
    <w:p w14:paraId="23CA8A2B" w14:textId="28D03769" w:rsidR="008D228F" w:rsidRDefault="008D228F" w:rsidP="00C73267">
      <w:pPr>
        <w:pStyle w:val="BodyText1"/>
      </w:pPr>
      <w:r>
        <w:t>Para a concretização do requisito foi alterado o seguinte ficheiro, acrescentando as mensagens apresentadas e obtendo -se o resultado apresentado para a mensagem pré-login</w:t>
      </w:r>
    </w:p>
    <w:p w14:paraId="389187CB" w14:textId="6DC1BE66" w:rsidR="008D228F" w:rsidRDefault="008D228F" w:rsidP="00C73267">
      <w:pPr>
        <w:pStyle w:val="BodyText1"/>
        <w:rPr>
          <w:rFonts w:eastAsia="Arial Narrow"/>
        </w:rPr>
      </w:pPr>
      <w:r>
        <w:rPr>
          <w:rFonts w:eastAsia="Arial Narrow"/>
          <w:noProof/>
        </w:rPr>
        <w:drawing>
          <wp:inline distT="0" distB="0" distL="0" distR="0" wp14:anchorId="7A36714E" wp14:editId="101AC344">
            <wp:extent cx="2705478" cy="447737"/>
            <wp:effectExtent l="0" t="0" r="0" b="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m 40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478" cy="447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23FD3" w14:textId="1A6C75A5" w:rsidR="008D228F" w:rsidRDefault="008D228F" w:rsidP="00C73267">
      <w:pPr>
        <w:pStyle w:val="BodyText1"/>
        <w:rPr>
          <w:rFonts w:eastAsia="Arial Narrow"/>
        </w:rPr>
      </w:pPr>
      <w:r>
        <w:rPr>
          <w:rFonts w:eastAsia="Arial Narrow"/>
          <w:noProof/>
        </w:rPr>
        <w:drawing>
          <wp:inline distT="0" distB="0" distL="0" distR="0" wp14:anchorId="7CA008C7" wp14:editId="3446C7D1">
            <wp:extent cx="5943600" cy="800735"/>
            <wp:effectExtent l="0" t="0" r="0" b="0"/>
            <wp:docPr id="41" name="Imagem 41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m 41" descr="Uma imagem com texto&#10;&#10;Descrição gerada automaticamente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9F0D0" w14:textId="51D8C5EB" w:rsidR="008D228F" w:rsidRDefault="008D228F" w:rsidP="00C73267">
      <w:pPr>
        <w:pStyle w:val="BodyText1"/>
        <w:rPr>
          <w:rFonts w:eastAsia="Arial Narrow"/>
        </w:rPr>
      </w:pPr>
      <w:r>
        <w:rPr>
          <w:rFonts w:eastAsia="Arial Narrow"/>
          <w:noProof/>
        </w:rPr>
        <w:drawing>
          <wp:inline distT="0" distB="0" distL="0" distR="0" wp14:anchorId="5D9145A3" wp14:editId="7C39D622">
            <wp:extent cx="5268060" cy="1952898"/>
            <wp:effectExtent l="0" t="0" r="0" b="9525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m 42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8060" cy="1952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DB40C" w14:textId="0121B09C" w:rsidR="008D228F" w:rsidRDefault="008D228F" w:rsidP="00C73267">
      <w:pPr>
        <w:pStyle w:val="BodyText1"/>
        <w:rPr>
          <w:rFonts w:eastAsia="Arial Narrow"/>
        </w:rPr>
      </w:pPr>
    </w:p>
    <w:p w14:paraId="0480FCBC" w14:textId="636C6447" w:rsidR="008D228F" w:rsidRDefault="008D228F" w:rsidP="00C73267">
      <w:pPr>
        <w:pStyle w:val="BodyText1"/>
        <w:rPr>
          <w:rFonts w:eastAsia="Arial Narrow"/>
        </w:rPr>
      </w:pPr>
    </w:p>
    <w:p w14:paraId="504FF508" w14:textId="26780A73" w:rsidR="008D228F" w:rsidRDefault="008D228F" w:rsidP="00C73267">
      <w:pPr>
        <w:pStyle w:val="BodyText1"/>
        <w:rPr>
          <w:rFonts w:eastAsia="Arial Narrow"/>
        </w:rPr>
      </w:pPr>
    </w:p>
    <w:p w14:paraId="6635AFBF" w14:textId="34A427A7" w:rsidR="008D228F" w:rsidRDefault="008D228F" w:rsidP="00C73267">
      <w:pPr>
        <w:pStyle w:val="BodyText1"/>
        <w:rPr>
          <w:rFonts w:eastAsia="Arial Narrow"/>
        </w:rPr>
      </w:pPr>
    </w:p>
    <w:p w14:paraId="1891EF69" w14:textId="319A5C66" w:rsidR="008D228F" w:rsidRDefault="008D228F" w:rsidP="00C73267">
      <w:pPr>
        <w:pStyle w:val="BodyText1"/>
        <w:rPr>
          <w:rFonts w:eastAsia="Arial Narrow"/>
        </w:rPr>
      </w:pPr>
    </w:p>
    <w:p w14:paraId="09D772F3" w14:textId="2961891A" w:rsidR="008D228F" w:rsidRDefault="008D228F" w:rsidP="00C73267">
      <w:pPr>
        <w:pStyle w:val="BodyText1"/>
        <w:rPr>
          <w:rFonts w:eastAsia="Arial Narrow"/>
        </w:rPr>
      </w:pPr>
    </w:p>
    <w:p w14:paraId="1DD58676" w14:textId="23941271" w:rsidR="008D228F" w:rsidRDefault="008D228F" w:rsidP="00C73267">
      <w:pPr>
        <w:pStyle w:val="BodyText1"/>
        <w:rPr>
          <w:rFonts w:eastAsia="Arial Narrow"/>
        </w:rPr>
      </w:pPr>
    </w:p>
    <w:p w14:paraId="02944E06" w14:textId="0E81EEE9" w:rsidR="008D228F" w:rsidRDefault="008D228F" w:rsidP="00C73267">
      <w:pPr>
        <w:pStyle w:val="BodyText1"/>
        <w:rPr>
          <w:rFonts w:eastAsia="Arial Narrow"/>
        </w:rPr>
      </w:pPr>
    </w:p>
    <w:p w14:paraId="29B71300" w14:textId="6F60B3E0" w:rsidR="008D228F" w:rsidRDefault="008D228F" w:rsidP="00C73267">
      <w:pPr>
        <w:pStyle w:val="BodyText1"/>
        <w:rPr>
          <w:rFonts w:eastAsia="Arial Narrow"/>
        </w:rPr>
      </w:pPr>
    </w:p>
    <w:p w14:paraId="6BE18026" w14:textId="44FE21AC" w:rsidR="008D228F" w:rsidRDefault="008D228F" w:rsidP="00C73267">
      <w:pPr>
        <w:pStyle w:val="BodyText1"/>
        <w:rPr>
          <w:rFonts w:eastAsia="Arial Narrow"/>
        </w:rPr>
      </w:pPr>
    </w:p>
    <w:p w14:paraId="645EA4AA" w14:textId="1DDFFE27" w:rsidR="008D228F" w:rsidRDefault="008D228F" w:rsidP="00C73267">
      <w:pPr>
        <w:pStyle w:val="BodyText1"/>
        <w:rPr>
          <w:rFonts w:eastAsia="Arial Narrow"/>
        </w:rPr>
      </w:pPr>
    </w:p>
    <w:p w14:paraId="3525E354" w14:textId="2A01D4A2" w:rsidR="008D228F" w:rsidRDefault="008D228F" w:rsidP="00C73267">
      <w:pPr>
        <w:pStyle w:val="BodyText1"/>
        <w:rPr>
          <w:rFonts w:eastAsia="Arial Narrow"/>
        </w:rPr>
      </w:pPr>
      <w:r>
        <w:rPr>
          <w:rFonts w:eastAsia="Arial Narrow"/>
        </w:rPr>
        <w:lastRenderedPageBreak/>
        <w:t>Foi ainda alterado o seguinte ficheiro de modo a criar a mensagem pós-login</w:t>
      </w:r>
    </w:p>
    <w:p w14:paraId="2347102A" w14:textId="4EA1137D" w:rsidR="008D228F" w:rsidRDefault="008D228F" w:rsidP="00C73267">
      <w:pPr>
        <w:pStyle w:val="BodyText1"/>
        <w:rPr>
          <w:rFonts w:eastAsia="Arial Narrow"/>
        </w:rPr>
      </w:pPr>
      <w:r>
        <w:rPr>
          <w:rFonts w:eastAsia="Arial Narrow"/>
          <w:noProof/>
        </w:rPr>
        <w:drawing>
          <wp:inline distT="0" distB="0" distL="0" distR="0" wp14:anchorId="1D706394" wp14:editId="174BB666">
            <wp:extent cx="2876951" cy="247685"/>
            <wp:effectExtent l="0" t="0" r="0" b="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m 43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6951" cy="24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0136A" w14:textId="728ECBC5" w:rsidR="00C73267" w:rsidRDefault="008D228F" w:rsidP="00C73267">
      <w:pPr>
        <w:pStyle w:val="BodyText1"/>
        <w:rPr>
          <w:rFonts w:eastAsia="Arial Narrow"/>
        </w:rPr>
      </w:pPr>
      <w:r>
        <w:rPr>
          <w:rFonts w:eastAsia="Arial Narrow"/>
          <w:noProof/>
        </w:rPr>
        <w:drawing>
          <wp:inline distT="0" distB="0" distL="0" distR="0" wp14:anchorId="072E7446" wp14:editId="59AA294B">
            <wp:extent cx="6210759" cy="4295775"/>
            <wp:effectExtent l="0" t="0" r="0" b="0"/>
            <wp:docPr id="44" name="Imagem 44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m 44" descr="Uma imagem com texto&#10;&#10;Descrição gerada automaticamente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4439" cy="4298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4647D" w14:textId="1A37C3D5" w:rsidR="008D228F" w:rsidRPr="00C73267" w:rsidRDefault="00B1025D" w:rsidP="00C73267">
      <w:pPr>
        <w:pStyle w:val="BodyText1"/>
        <w:rPr>
          <w:rFonts w:eastAsia="Arial Narrow"/>
        </w:rPr>
      </w:pPr>
      <w:r>
        <w:rPr>
          <w:rFonts w:eastAsia="Arial Narrow"/>
          <w:noProof/>
        </w:rPr>
        <w:drawing>
          <wp:inline distT="0" distB="0" distL="0" distR="0" wp14:anchorId="731F0CDD" wp14:editId="102B920E">
            <wp:extent cx="5943600" cy="3047365"/>
            <wp:effectExtent l="0" t="0" r="0" b="635"/>
            <wp:docPr id="15" name="Imagem 15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m 15" descr="Uma imagem com texto&#10;&#10;Descrição gerada automaticamente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FDD23" w14:textId="7E79E536" w:rsidR="001B7760" w:rsidRPr="006F4544" w:rsidRDefault="00C73267" w:rsidP="001B7760">
      <w:pPr>
        <w:pStyle w:val="Ttulo1"/>
        <w:jc w:val="left"/>
        <w:rPr>
          <w:rFonts w:eastAsia="Arial Narrow"/>
          <w:sz w:val="28"/>
          <w:szCs w:val="32"/>
        </w:rPr>
      </w:pPr>
      <w:bookmarkStart w:id="10" w:name="_Toc89541556"/>
      <w:r w:rsidRPr="006F4544">
        <w:rPr>
          <w:rFonts w:eastAsia="Arial Narrow"/>
          <w:sz w:val="28"/>
          <w:szCs w:val="32"/>
        </w:rPr>
        <w:lastRenderedPageBreak/>
        <w:t>US8</w:t>
      </w:r>
      <w:bookmarkEnd w:id="10"/>
    </w:p>
    <w:p w14:paraId="6B4565D0" w14:textId="607C9797" w:rsidR="001B7760" w:rsidRDefault="00E350B4" w:rsidP="001B7760">
      <w:pPr>
        <w:pStyle w:val="BodyText1"/>
        <w:rPr>
          <w:b/>
          <w:bCs/>
          <w:sz w:val="24"/>
          <w:szCs w:val="26"/>
        </w:rPr>
      </w:pPr>
      <w:r w:rsidRPr="00E350B4">
        <w:rPr>
          <w:b/>
          <w:bCs/>
          <w:sz w:val="24"/>
          <w:szCs w:val="26"/>
        </w:rPr>
        <w:t>Como administrador da infraestrutura quero que o servidor Linux responda e envie pedidos ICMP para teste de conectividade apenas e só aos computadores dos elementos do grupo</w:t>
      </w:r>
    </w:p>
    <w:p w14:paraId="7AAA1BAB" w14:textId="77777777" w:rsidR="00E22E24" w:rsidRDefault="00E22E24" w:rsidP="001B7760">
      <w:pPr>
        <w:pStyle w:val="BodyText1"/>
      </w:pPr>
    </w:p>
    <w:p w14:paraId="26D05FA9" w14:textId="39B8D3F2" w:rsidR="00E22E24" w:rsidRDefault="00E22E24" w:rsidP="001B7760">
      <w:pPr>
        <w:pStyle w:val="BodyText1"/>
      </w:pPr>
      <w:r>
        <w:t>Para cumprir o requisito alteramos o ficheiro criado na US3 e acrescentaram-se as regras apresentadas de modo a que apenas aceite pacotes ICMP dos elementos do grupo</w:t>
      </w:r>
    </w:p>
    <w:p w14:paraId="02A7C19C" w14:textId="0573B6DC" w:rsidR="00E22E24" w:rsidRDefault="00E22E24" w:rsidP="001B7760">
      <w:pPr>
        <w:pStyle w:val="BodyText1"/>
        <w:rPr>
          <w:rFonts w:eastAsia="Arial Narrow"/>
        </w:rPr>
      </w:pPr>
      <w:r>
        <w:rPr>
          <w:rFonts w:eastAsia="Arial Narrow"/>
          <w:noProof/>
        </w:rPr>
        <w:drawing>
          <wp:inline distT="0" distB="0" distL="0" distR="0" wp14:anchorId="21B8C9DC" wp14:editId="2102DA0C">
            <wp:extent cx="4344006" cy="247685"/>
            <wp:effectExtent l="0" t="0" r="0" b="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m 45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4006" cy="24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AC7C0" w14:textId="069FC33B" w:rsidR="00E22E24" w:rsidRDefault="00E22E24" w:rsidP="001B7760">
      <w:pPr>
        <w:pStyle w:val="BodyText1"/>
        <w:rPr>
          <w:rFonts w:eastAsia="Arial Narrow"/>
        </w:rPr>
      </w:pPr>
      <w:r>
        <w:rPr>
          <w:rFonts w:eastAsia="Arial Narrow"/>
          <w:noProof/>
        </w:rPr>
        <w:drawing>
          <wp:inline distT="0" distB="0" distL="0" distR="0" wp14:anchorId="56690FCF" wp14:editId="5311DD0B">
            <wp:extent cx="6324552" cy="2171700"/>
            <wp:effectExtent l="0" t="0" r="635" b="0"/>
            <wp:docPr id="46" name="Imagem 46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m 46" descr="Uma imagem com texto&#10;&#10;Descrição gerada automaticamente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2330" cy="2174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167FB" w14:textId="01A90429" w:rsidR="00E22E24" w:rsidRDefault="00E22E24" w:rsidP="001B7760">
      <w:pPr>
        <w:pStyle w:val="BodyText1"/>
        <w:rPr>
          <w:rFonts w:eastAsia="Arial Narrow"/>
        </w:rPr>
      </w:pPr>
    </w:p>
    <w:p w14:paraId="4C113943" w14:textId="00D8D991" w:rsidR="00CF6A41" w:rsidRDefault="00CF6A41" w:rsidP="001B7760">
      <w:pPr>
        <w:pStyle w:val="BodyText1"/>
        <w:rPr>
          <w:rFonts w:eastAsia="Arial Narrow"/>
        </w:rPr>
      </w:pPr>
      <w:r>
        <w:rPr>
          <w:rFonts w:eastAsia="Arial Narrow"/>
        </w:rPr>
        <w:t>Os IP’s utilizados correspondem aos endereços do grupo na VPN do DEI:</w:t>
      </w:r>
    </w:p>
    <w:p w14:paraId="32EEC6D2" w14:textId="64AE3123" w:rsidR="00CF6A41" w:rsidRDefault="002D35AC" w:rsidP="001B7760">
      <w:pPr>
        <w:pStyle w:val="BodyText1"/>
        <w:rPr>
          <w:rFonts w:eastAsia="Arial Narrow"/>
        </w:rPr>
      </w:pPr>
      <w:r>
        <w:rPr>
          <w:rFonts w:eastAsia="Arial Narrow"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C285145" wp14:editId="47596C12">
                <wp:simplePos x="0" y="0"/>
                <wp:positionH relativeFrom="column">
                  <wp:posOffset>3562350</wp:posOffset>
                </wp:positionH>
                <wp:positionV relativeFrom="paragraph">
                  <wp:posOffset>165735</wp:posOffset>
                </wp:positionV>
                <wp:extent cx="628650" cy="257175"/>
                <wp:effectExtent l="0" t="0" r="0" b="9525"/>
                <wp:wrapNone/>
                <wp:docPr id="51" name="Caixa de texto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8650" cy="2571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77EA2DE" w14:textId="7DCD4F8B" w:rsidR="002D35AC" w:rsidRDefault="002D35AC" w:rsidP="002D35AC">
                            <w:pPr>
                              <w:jc w:val="center"/>
                            </w:pPr>
                            <w:r w:rsidRPr="002D35AC">
                              <w:t>Miguel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C285145" id="_x0000_t202" coordsize="21600,21600" o:spt="202" path="m,l,21600r21600,l21600,xe">
                <v:stroke joinstyle="miter"/>
                <v:path gradientshapeok="t" o:connecttype="rect"/>
              </v:shapetype>
              <v:shape id="Caixa de texto 51" o:spid="_x0000_s1026" type="#_x0000_t202" style="position:absolute;left:0;text-align:left;margin-left:280.5pt;margin-top:13.05pt;width:49.5pt;height:20.2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" fillcolor="white [3201]" stroked="f" strokeweight=".5pt">
                <v:textbox>
                  <w:txbxContent>
                    <w:p w14:paraId="077EA2DE" w14:textId="7DCD4F8B" w:rsidR="002D35AC" w:rsidRDefault="002D35AC" w:rsidP="002D35AC">
                      <w:pPr>
                        <w:jc w:val="center"/>
                      </w:pPr>
                      <w:r w:rsidRPr="002D35AC">
                        <w:t>Miguel</w:t>
                      </w:r>
                    </w:p>
                  </w:txbxContent>
                </v:textbox>
              </v:shape>
            </w:pict>
          </mc:Fallback>
        </mc:AlternateContent>
      </w:r>
      <w:r w:rsidR="00CF6A41">
        <w:rPr>
          <w:rFonts w:eastAsia="Arial Narrow"/>
          <w:noProof/>
        </w:rPr>
        <w:drawing>
          <wp:inline distT="0" distB="0" distL="0" distR="0" wp14:anchorId="3AB888C9" wp14:editId="366130FD">
            <wp:extent cx="3420000" cy="605128"/>
            <wp:effectExtent l="0" t="0" r="0" b="508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m 48"/>
                    <pic:cNvPicPr/>
                  </pic:nvPicPr>
                  <pic:blipFill rotWithShape="1"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32" t="30423" r="12981" b="4746"/>
                    <a:stretch/>
                  </pic:blipFill>
                  <pic:spPr bwMode="auto">
                    <a:xfrm>
                      <a:off x="0" y="0"/>
                      <a:ext cx="3420000" cy="6051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1F4660" w14:textId="09A0094C" w:rsidR="00CF6A41" w:rsidRPr="00E22E24" w:rsidRDefault="002D35AC" w:rsidP="001B7760">
      <w:pPr>
        <w:pStyle w:val="BodyText1"/>
        <w:rPr>
          <w:rFonts w:eastAsia="Arial Narrow"/>
        </w:rPr>
      </w:pPr>
      <w:r>
        <w:rPr>
          <w:rFonts w:eastAsia="Arial Narrow"/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1212B70" wp14:editId="73333960">
                <wp:simplePos x="0" y="0"/>
                <wp:positionH relativeFrom="column">
                  <wp:posOffset>3533775</wp:posOffset>
                </wp:positionH>
                <wp:positionV relativeFrom="paragraph">
                  <wp:posOffset>147320</wp:posOffset>
                </wp:positionV>
                <wp:extent cx="628650" cy="257175"/>
                <wp:effectExtent l="0" t="0" r="0" b="9525"/>
                <wp:wrapNone/>
                <wp:docPr id="52" name="Caixa de texto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8650" cy="2571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7DB573F" w14:textId="35AD26A0" w:rsidR="002D35AC" w:rsidRDefault="002D35AC" w:rsidP="002D35AC">
                            <w:pPr>
                              <w:jc w:val="center"/>
                            </w:pPr>
                            <w:r>
                              <w:t>Rúben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212B70" id="Caixa de texto 52" o:spid="_x0000_s1027" type="#_x0000_t202" style="position:absolute;left:0;text-align:left;margin-left:278.25pt;margin-top:11.6pt;width:49.5pt;height:20.2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" fillcolor="white [3201]" stroked="f" strokeweight=".5pt">
                <v:textbox>
                  <w:txbxContent>
                    <w:p w14:paraId="37DB573F" w14:textId="35AD26A0" w:rsidR="002D35AC" w:rsidRDefault="002D35AC" w:rsidP="002D35AC">
                      <w:pPr>
                        <w:jc w:val="center"/>
                      </w:pPr>
                      <w:r>
                        <w:t>Rúben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eastAsia="Arial Narrow"/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8E4E2B4" wp14:editId="7AAE4F75">
                <wp:simplePos x="0" y="0"/>
                <wp:positionH relativeFrom="column">
                  <wp:posOffset>3505200</wp:posOffset>
                </wp:positionH>
                <wp:positionV relativeFrom="paragraph">
                  <wp:posOffset>804545</wp:posOffset>
                </wp:positionV>
                <wp:extent cx="628650" cy="257175"/>
                <wp:effectExtent l="0" t="0" r="0" b="9525"/>
                <wp:wrapNone/>
                <wp:docPr id="53" name="Caixa de texto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8650" cy="2571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5F703F3" w14:textId="027077ED" w:rsidR="002D35AC" w:rsidRDefault="002D35AC" w:rsidP="002D35AC">
                            <w:pPr>
                              <w:jc w:val="center"/>
                            </w:pPr>
                            <w:r>
                              <w:t>Rui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E4E2B4" id="Caixa de texto 53" o:spid="_x0000_s1028" type="#_x0000_t202" style="position:absolute;left:0;text-align:left;margin-left:276pt;margin-top:63.35pt;width:49.5pt;height:20.2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" fillcolor="white [3201]" stroked="f" strokeweight=".5pt">
                <v:textbox>
                  <w:txbxContent>
                    <w:p w14:paraId="45F703F3" w14:textId="027077ED" w:rsidR="002D35AC" w:rsidRDefault="002D35AC" w:rsidP="002D35AC">
                      <w:pPr>
                        <w:jc w:val="center"/>
                      </w:pPr>
                      <w:r>
                        <w:t>Rui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eastAsia="Arial Narrow"/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37E96F36" wp14:editId="385DD654">
                <wp:simplePos x="0" y="0"/>
                <wp:positionH relativeFrom="column">
                  <wp:posOffset>3524250</wp:posOffset>
                </wp:positionH>
                <wp:positionV relativeFrom="paragraph">
                  <wp:posOffset>1509395</wp:posOffset>
                </wp:positionV>
                <wp:extent cx="628650" cy="257175"/>
                <wp:effectExtent l="0" t="0" r="0" b="9525"/>
                <wp:wrapNone/>
                <wp:docPr id="54" name="Caixa de texto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8650" cy="2571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6F2B5C6" w14:textId="28DD157C" w:rsidR="002D35AC" w:rsidRDefault="002D35AC" w:rsidP="002D35AC">
                            <w:pPr>
                              <w:jc w:val="center"/>
                            </w:pPr>
                            <w:r>
                              <w:t>Tomás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E96F36" id="Caixa de texto 54" o:spid="_x0000_s1029" type="#_x0000_t202" style="position:absolute;left:0;text-align:left;margin-left:277.5pt;margin-top:118.85pt;width:49.5pt;height:20.2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" fillcolor="white [3201]" stroked="f" strokeweight=".5pt">
                <v:textbox>
                  <w:txbxContent>
                    <w:p w14:paraId="26F2B5C6" w14:textId="28DD157C" w:rsidR="002D35AC" w:rsidRDefault="002D35AC" w:rsidP="002D35AC">
                      <w:pPr>
                        <w:jc w:val="center"/>
                      </w:pPr>
                      <w:r>
                        <w:t>Tomás</w:t>
                      </w:r>
                    </w:p>
                  </w:txbxContent>
                </v:textbox>
              </v:shape>
            </w:pict>
          </mc:Fallback>
        </mc:AlternateContent>
      </w:r>
      <w:r w:rsidR="00CF6A41">
        <w:rPr>
          <w:rFonts w:eastAsia="Arial Narrow"/>
          <w:noProof/>
        </w:rPr>
        <w:drawing>
          <wp:inline distT="0" distB="0" distL="0" distR="0" wp14:anchorId="7AFA9FBC" wp14:editId="708DEB1B">
            <wp:extent cx="3420000" cy="557962"/>
            <wp:effectExtent l="0" t="0" r="0" b="0"/>
            <wp:docPr id="47" name="Imagem 47" descr="Uma imagem com mes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m 47" descr="Uma imagem com mesa&#10;&#10;Descrição gerada automaticamente"/>
                    <pic:cNvPicPr/>
                  </pic:nvPicPr>
                  <pic:blipFill rotWithShape="1"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386" t="37293" r="11141" b="8581"/>
                    <a:stretch/>
                  </pic:blipFill>
                  <pic:spPr bwMode="auto">
                    <a:xfrm>
                      <a:off x="0" y="0"/>
                      <a:ext cx="3420000" cy="5579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F6A41">
        <w:rPr>
          <w:rFonts w:eastAsia="Arial Narrow"/>
          <w:noProof/>
        </w:rPr>
        <w:drawing>
          <wp:inline distT="0" distB="0" distL="0" distR="0" wp14:anchorId="145944A4" wp14:editId="70FC1A64">
            <wp:extent cx="3420000" cy="610802"/>
            <wp:effectExtent l="0" t="0" r="0" b="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m 49"/>
                    <pic:cNvPicPr/>
                  </pic:nvPicPr>
                  <pic:blipFill rotWithShape="1"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29" t="13058" r="7576" b="10058"/>
                    <a:stretch/>
                  </pic:blipFill>
                  <pic:spPr bwMode="auto">
                    <a:xfrm>
                      <a:off x="0" y="0"/>
                      <a:ext cx="3420000" cy="6108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F6A41">
        <w:rPr>
          <w:rFonts w:eastAsia="Arial Narrow"/>
          <w:noProof/>
        </w:rPr>
        <w:drawing>
          <wp:inline distT="0" distB="0" distL="0" distR="0" wp14:anchorId="394741FF" wp14:editId="559CD753">
            <wp:extent cx="3420000" cy="611304"/>
            <wp:effectExtent l="0" t="0" r="0" b="0"/>
            <wp:docPr id="50" name="Imagem 50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m 50" descr="Uma imagem com texto&#10;&#10;Descrição gerada automaticamente"/>
                    <pic:cNvPicPr/>
                  </pic:nvPicPr>
                  <pic:blipFill rotWithShape="1"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35" t="27451" r="4176"/>
                    <a:stretch/>
                  </pic:blipFill>
                  <pic:spPr bwMode="auto">
                    <a:xfrm>
                      <a:off x="0" y="0"/>
                      <a:ext cx="3420000" cy="6113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6686CF" w14:textId="77777777" w:rsidR="00B731BA" w:rsidRPr="00B731BA" w:rsidRDefault="00B731BA" w:rsidP="00B731BA">
      <w:pPr>
        <w:pStyle w:val="BodyText1"/>
        <w:rPr>
          <w:rFonts w:eastAsia="Arial Narrow"/>
        </w:rPr>
      </w:pPr>
    </w:p>
    <w:sectPr w:rsidR="00B731BA" w:rsidRPr="00B731BA" w:rsidSect="00386789">
      <w:footerReference w:type="default" r:id="rId60"/>
      <w:pgSz w:w="12240" w:h="15840" w:code="1"/>
      <w:pgMar w:top="1440" w:right="1440" w:bottom="1440" w:left="1440" w:header="720" w:footer="720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5E193ED" w14:textId="77777777" w:rsidR="0066545C" w:rsidRDefault="0066545C">
      <w:r>
        <w:separator/>
      </w:r>
    </w:p>
  </w:endnote>
  <w:endnote w:type="continuationSeparator" w:id="0">
    <w:p w14:paraId="701CA6F2" w14:textId="77777777" w:rsidR="0066545C" w:rsidRDefault="0066545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Estrangelo Edessa">
    <w:panose1 w:val="00000000000000000000"/>
    <w:charset w:val="00"/>
    <w:family w:val="script"/>
    <w:pitch w:val="variable"/>
    <w:sig w:usb0="80002043" w:usb1="00000000" w:usb2="0000008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, serif">
    <w:altName w:val="Times New Roman"/>
    <w:panose1 w:val="00000000000000000000"/>
    <w:charset w:val="00"/>
    <w:family w:val="roman"/>
    <w:notTrueType/>
    <w:pitch w:val="default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Garamond">
    <w:altName w:val="Times New Roman"/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5000" w:type="pct"/>
      <w:tblCellMar>
        <w:top w:w="72" w:type="dxa"/>
        <w:left w:w="115" w:type="dxa"/>
        <w:bottom w:w="72" w:type="dxa"/>
        <w:right w:w="115" w:type="dxa"/>
      </w:tblCellMar>
      <w:tblLook w:val="04A0" w:firstRow="1" w:lastRow="0" w:firstColumn="1" w:lastColumn="0" w:noHBand="0" w:noVBand="1"/>
    </w:tblPr>
    <w:tblGrid>
      <w:gridCol w:w="8424"/>
      <w:gridCol w:w="936"/>
    </w:tblGrid>
    <w:tr w:rsidR="003B263F" w:rsidRPr="001F5F0C" w14:paraId="35833A22" w14:textId="77777777" w:rsidTr="00386789">
      <w:tc>
        <w:tcPr>
          <w:tcW w:w="4500" w:type="pct"/>
          <w:tcBorders>
            <w:top w:val="single" w:sz="4" w:space="0" w:color="000000"/>
          </w:tcBorders>
        </w:tcPr>
        <w:p w14:paraId="114339BA" w14:textId="3F34BF14" w:rsidR="003B263F" w:rsidRPr="001F5F0C" w:rsidRDefault="003B263F" w:rsidP="003B263F">
          <w:pPr>
            <w:pStyle w:val="Rodap"/>
            <w:jc w:val="right"/>
            <w:rPr>
              <w:sz w:val="20"/>
              <w:szCs w:val="20"/>
            </w:rPr>
          </w:pPr>
          <w:r w:rsidRPr="001F5F0C">
            <w:rPr>
              <w:sz w:val="20"/>
              <w:szCs w:val="20"/>
            </w:rPr>
            <w:t xml:space="preserve">Relatório </w:t>
          </w:r>
          <w:r w:rsidR="00CA01E1">
            <w:rPr>
              <w:sz w:val="20"/>
              <w:szCs w:val="20"/>
            </w:rPr>
            <w:t xml:space="preserve">Grupo </w:t>
          </w:r>
          <w:r w:rsidR="00A73A7D">
            <w:rPr>
              <w:sz w:val="20"/>
              <w:szCs w:val="20"/>
            </w:rPr>
            <w:t>57</w:t>
          </w:r>
          <w:r w:rsidR="00CA01E1">
            <w:rPr>
              <w:sz w:val="20"/>
              <w:szCs w:val="20"/>
            </w:rPr>
            <w:t xml:space="preserve"> Turma </w:t>
          </w:r>
          <w:r w:rsidR="00A73A7D">
            <w:rPr>
              <w:sz w:val="20"/>
              <w:szCs w:val="20"/>
            </w:rPr>
            <w:t>3DJ</w:t>
          </w:r>
          <w:r w:rsidRPr="001F5F0C">
            <w:rPr>
              <w:sz w:val="20"/>
              <w:szCs w:val="20"/>
            </w:rPr>
            <w:t xml:space="preserve"> | </w:t>
          </w:r>
        </w:p>
      </w:tc>
      <w:tc>
        <w:tcPr>
          <w:tcW w:w="500" w:type="pct"/>
          <w:tcBorders>
            <w:top w:val="single" w:sz="4" w:space="0" w:color="C0504D"/>
          </w:tcBorders>
          <w:shd w:val="clear" w:color="auto" w:fill="C2794C"/>
        </w:tcPr>
        <w:p w14:paraId="5B0A4EF0" w14:textId="77777777" w:rsidR="003B263F" w:rsidRPr="001F5F0C" w:rsidRDefault="003B263F" w:rsidP="003B263F">
          <w:pPr>
            <w:pStyle w:val="Cabealho"/>
            <w:jc w:val="center"/>
            <w:rPr>
              <w:rFonts w:ascii="Calibri" w:hAnsi="Calibri"/>
              <w:b/>
              <w:color w:val="FFFFFF"/>
              <w:sz w:val="20"/>
              <w:szCs w:val="20"/>
            </w:rPr>
          </w:pPr>
          <w:r w:rsidRPr="001F5F0C">
            <w:rPr>
              <w:rFonts w:ascii="Calibri" w:hAnsi="Calibri"/>
              <w:b/>
              <w:sz w:val="20"/>
              <w:szCs w:val="20"/>
            </w:rPr>
            <w:fldChar w:fldCharType="begin"/>
          </w:r>
          <w:r w:rsidRPr="001F5F0C">
            <w:rPr>
              <w:rFonts w:ascii="Calibri" w:hAnsi="Calibri"/>
              <w:b/>
              <w:sz w:val="20"/>
              <w:szCs w:val="20"/>
            </w:rPr>
            <w:instrText>PAGE   \* MERGEFORMAT</w:instrText>
          </w:r>
          <w:r w:rsidRPr="001F5F0C">
            <w:rPr>
              <w:rFonts w:ascii="Calibri" w:hAnsi="Calibri"/>
              <w:b/>
              <w:sz w:val="20"/>
              <w:szCs w:val="20"/>
            </w:rPr>
            <w:fldChar w:fldCharType="separate"/>
          </w:r>
          <w:r w:rsidR="0024535E" w:rsidRPr="0024535E">
            <w:rPr>
              <w:rFonts w:ascii="Calibri" w:hAnsi="Calibri"/>
              <w:b/>
              <w:noProof/>
              <w:color w:val="FFFFFF"/>
              <w:sz w:val="20"/>
              <w:szCs w:val="20"/>
            </w:rPr>
            <w:t>7</w:t>
          </w:r>
          <w:r w:rsidRPr="001F5F0C">
            <w:rPr>
              <w:rFonts w:ascii="Calibri" w:hAnsi="Calibri"/>
              <w:b/>
              <w:color w:val="FFFFFF"/>
              <w:sz w:val="20"/>
              <w:szCs w:val="20"/>
            </w:rPr>
            <w:fldChar w:fldCharType="end"/>
          </w:r>
        </w:p>
      </w:tc>
    </w:tr>
  </w:tbl>
  <w:p w14:paraId="065A083E" w14:textId="77777777" w:rsidR="003B263F" w:rsidRPr="001F5F0C" w:rsidRDefault="003B263F">
    <w:pPr>
      <w:pStyle w:val="Rodap"/>
      <w:rPr>
        <w:sz w:val="20"/>
        <w:szCs w:val="2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652E53D" w14:textId="77777777" w:rsidR="0066545C" w:rsidRDefault="0066545C">
      <w:r>
        <w:separator/>
      </w:r>
    </w:p>
  </w:footnote>
  <w:footnote w:type="continuationSeparator" w:id="0">
    <w:p w14:paraId="58F95AC9" w14:textId="77777777" w:rsidR="0066545C" w:rsidRDefault="0066545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367184"/>
    <w:multiLevelType w:val="multilevel"/>
    <w:tmpl w:val="67243530"/>
    <w:lvl w:ilvl="0">
      <w:start w:val="1"/>
      <w:numFmt w:val="lowerLetter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Roman"/>
      <w:lvlText w:val="%2."/>
      <w:lvlJc w:val="left"/>
      <w:pPr>
        <w:ind w:left="1440" w:firstLine="1080"/>
      </w:pPr>
      <w:rPr>
        <w:u w:val="none"/>
      </w:rPr>
    </w:lvl>
    <w:lvl w:ilvl="2">
      <w:start w:val="1"/>
      <w:numFmt w:val="decimal"/>
      <w:lvlText w:val="%3."/>
      <w:lvlJc w:val="right"/>
      <w:pPr>
        <w:ind w:left="2160" w:firstLine="180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Roman"/>
      <w:lvlText w:val="%5."/>
      <w:lvlJc w:val="left"/>
      <w:pPr>
        <w:ind w:left="3600" w:firstLine="3240"/>
      </w:pPr>
      <w:rPr>
        <w:u w:val="none"/>
      </w:rPr>
    </w:lvl>
    <w:lvl w:ilvl="5">
      <w:start w:val="1"/>
      <w:numFmt w:val="decimal"/>
      <w:lvlText w:val="%6."/>
      <w:lvlJc w:val="right"/>
      <w:pPr>
        <w:ind w:left="4320" w:firstLine="39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Roman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decimal"/>
      <w:lvlText w:val="%9."/>
      <w:lvlJc w:val="right"/>
      <w:pPr>
        <w:ind w:left="6480" w:firstLine="6120"/>
      </w:pPr>
      <w:rPr>
        <w:u w:val="none"/>
      </w:rPr>
    </w:lvl>
  </w:abstractNum>
  <w:abstractNum w:abstractNumId="1" w15:restartNumberingAfterBreak="0">
    <w:nsid w:val="0BF27EB5"/>
    <w:multiLevelType w:val="hybridMultilevel"/>
    <w:tmpl w:val="825C89FA"/>
    <w:lvl w:ilvl="0" w:tplc="08160001">
      <w:start w:val="1"/>
      <w:numFmt w:val="bullet"/>
      <w:lvlText w:val=""/>
      <w:lvlJc w:val="left"/>
      <w:pPr>
        <w:ind w:left="1080" w:hanging="360"/>
      </w:pPr>
      <w:rPr>
        <w:rFonts w:ascii="Symbol" w:hAnsi="Symbol" w:cs="Symbol" w:hint="default"/>
      </w:rPr>
    </w:lvl>
    <w:lvl w:ilvl="1" w:tplc="08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135B2CC1"/>
    <w:multiLevelType w:val="hybridMultilevel"/>
    <w:tmpl w:val="5790C644"/>
    <w:lvl w:ilvl="0" w:tplc="08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239A0739"/>
    <w:multiLevelType w:val="hybridMultilevel"/>
    <w:tmpl w:val="848092E0"/>
    <w:lvl w:ilvl="0" w:tplc="08160001">
      <w:start w:val="1"/>
      <w:numFmt w:val="bullet"/>
      <w:lvlText w:val=""/>
      <w:lvlJc w:val="left"/>
      <w:pPr>
        <w:ind w:left="1080" w:hanging="360"/>
      </w:pPr>
      <w:rPr>
        <w:rFonts w:ascii="Symbol" w:hAnsi="Symbol" w:cs="Symbol" w:hint="default"/>
      </w:rPr>
    </w:lvl>
    <w:lvl w:ilvl="1" w:tplc="08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2F503F09"/>
    <w:multiLevelType w:val="hybridMultilevel"/>
    <w:tmpl w:val="05341264"/>
    <w:lvl w:ilvl="0" w:tplc="08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30F552F9"/>
    <w:multiLevelType w:val="hybridMultilevel"/>
    <w:tmpl w:val="AE4C47A8"/>
    <w:lvl w:ilvl="0" w:tplc="08160001">
      <w:start w:val="1"/>
      <w:numFmt w:val="bullet"/>
      <w:lvlText w:val=""/>
      <w:lvlJc w:val="left"/>
      <w:pPr>
        <w:ind w:left="1080" w:hanging="360"/>
      </w:pPr>
      <w:rPr>
        <w:rFonts w:ascii="Symbol" w:hAnsi="Symbol" w:cs="Symbol" w:hint="default"/>
      </w:rPr>
    </w:lvl>
    <w:lvl w:ilvl="1" w:tplc="08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370E45D4"/>
    <w:multiLevelType w:val="hybridMultilevel"/>
    <w:tmpl w:val="5334627C"/>
    <w:lvl w:ilvl="0" w:tplc="08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391641E2"/>
    <w:multiLevelType w:val="hybridMultilevel"/>
    <w:tmpl w:val="76343DA4"/>
    <w:lvl w:ilvl="0" w:tplc="08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3F29463D"/>
    <w:multiLevelType w:val="hybridMultilevel"/>
    <w:tmpl w:val="CF0A6EBC"/>
    <w:lvl w:ilvl="0" w:tplc="08160001">
      <w:start w:val="1"/>
      <w:numFmt w:val="bullet"/>
      <w:lvlText w:val=""/>
      <w:lvlJc w:val="left"/>
      <w:pPr>
        <w:ind w:left="1080" w:hanging="360"/>
      </w:pPr>
      <w:rPr>
        <w:rFonts w:ascii="Symbol" w:hAnsi="Symbol" w:cs="Symbol" w:hint="default"/>
      </w:rPr>
    </w:lvl>
    <w:lvl w:ilvl="1" w:tplc="08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 w15:restartNumberingAfterBreak="0">
    <w:nsid w:val="41DB38A3"/>
    <w:multiLevelType w:val="hybridMultilevel"/>
    <w:tmpl w:val="F5F8D66A"/>
    <w:lvl w:ilvl="0" w:tplc="08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 w15:restartNumberingAfterBreak="0">
    <w:nsid w:val="47111BEA"/>
    <w:multiLevelType w:val="hybridMultilevel"/>
    <w:tmpl w:val="30CA0606"/>
    <w:lvl w:ilvl="0" w:tplc="0840C600">
      <w:start w:val="1"/>
      <w:numFmt w:val="bullet"/>
      <w:lvlText w:val="-"/>
      <w:lvlJc w:val="left"/>
      <w:pPr>
        <w:ind w:left="1440" w:hanging="360"/>
      </w:pPr>
      <w:rPr>
        <w:rFonts w:ascii="Estrangelo Edessa" w:hAnsi="Estrangelo Edessa" w:hint="default"/>
      </w:rPr>
    </w:lvl>
    <w:lvl w:ilvl="1" w:tplc="08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 w15:restartNumberingAfterBreak="0">
    <w:nsid w:val="47541B22"/>
    <w:multiLevelType w:val="multilevel"/>
    <w:tmpl w:val="BA2E0D6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495" w:hanging="360"/>
      </w:pPr>
      <w:rPr>
        <w:rFonts w:hint="default"/>
        <w:b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  <w:b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  <w:b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  <w:b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  <w:b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  <w:b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  <w:b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  <w:b/>
      </w:rPr>
    </w:lvl>
  </w:abstractNum>
  <w:abstractNum w:abstractNumId="12" w15:restartNumberingAfterBreak="0">
    <w:nsid w:val="562051D5"/>
    <w:multiLevelType w:val="hybridMultilevel"/>
    <w:tmpl w:val="5E8A59FE"/>
    <w:lvl w:ilvl="0" w:tplc="08160001">
      <w:start w:val="1"/>
      <w:numFmt w:val="bullet"/>
      <w:lvlText w:val=""/>
      <w:lvlJc w:val="left"/>
      <w:pPr>
        <w:ind w:left="1080" w:hanging="360"/>
      </w:pPr>
      <w:rPr>
        <w:rFonts w:ascii="Symbol" w:hAnsi="Symbol" w:cs="Symbol" w:hint="default"/>
      </w:rPr>
    </w:lvl>
    <w:lvl w:ilvl="1" w:tplc="08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 w15:restartNumberingAfterBreak="0">
    <w:nsid w:val="56820DB3"/>
    <w:multiLevelType w:val="hybridMultilevel"/>
    <w:tmpl w:val="45F64BB2"/>
    <w:lvl w:ilvl="0" w:tplc="395493AA">
      <w:start w:val="1"/>
      <w:numFmt w:val="decimal"/>
      <w:pStyle w:val="Numberedlist"/>
      <w:lvlText w:val="%1."/>
      <w:lvlJc w:val="left"/>
      <w:pPr>
        <w:tabs>
          <w:tab w:val="num" w:pos="900"/>
        </w:tabs>
        <w:ind w:left="900" w:hanging="360"/>
      </w:pPr>
    </w:lvl>
    <w:lvl w:ilvl="1" w:tplc="04090019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09001B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0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0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0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0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6787791A"/>
    <w:multiLevelType w:val="multilevel"/>
    <w:tmpl w:val="4E72DF3E"/>
    <w:lvl w:ilvl="0">
      <w:start w:val="1"/>
      <w:numFmt w:val="lowerLetter"/>
      <w:lvlText w:val="%1)"/>
      <w:lvlJc w:val="left"/>
      <w:pPr>
        <w:ind w:left="1080" w:firstLine="720"/>
      </w:pPr>
      <w:rPr>
        <w:rFonts w:ascii="Cambria" w:eastAsia="Cambria" w:hAnsi="Cambria" w:cs="Cambria"/>
      </w:rPr>
    </w:lvl>
    <w:lvl w:ilvl="1">
      <w:start w:val="1"/>
      <w:numFmt w:val="lowerLetter"/>
      <w:lvlText w:val="%2."/>
      <w:lvlJc w:val="left"/>
      <w:pPr>
        <w:ind w:left="1800" w:firstLine="1440"/>
      </w:pPr>
    </w:lvl>
    <w:lvl w:ilvl="2">
      <w:start w:val="1"/>
      <w:numFmt w:val="lowerRoman"/>
      <w:lvlText w:val="%3."/>
      <w:lvlJc w:val="right"/>
      <w:pPr>
        <w:ind w:left="2520" w:firstLine="2340"/>
      </w:pPr>
    </w:lvl>
    <w:lvl w:ilvl="3">
      <w:start w:val="1"/>
      <w:numFmt w:val="decimal"/>
      <w:lvlText w:val="%4."/>
      <w:lvlJc w:val="left"/>
      <w:pPr>
        <w:ind w:left="3240" w:firstLine="2880"/>
      </w:pPr>
    </w:lvl>
    <w:lvl w:ilvl="4">
      <w:start w:val="1"/>
      <w:numFmt w:val="lowerLetter"/>
      <w:lvlText w:val="%5."/>
      <w:lvlJc w:val="left"/>
      <w:pPr>
        <w:ind w:left="3960" w:firstLine="3600"/>
      </w:pPr>
    </w:lvl>
    <w:lvl w:ilvl="5">
      <w:start w:val="1"/>
      <w:numFmt w:val="lowerRoman"/>
      <w:lvlText w:val="%6."/>
      <w:lvlJc w:val="right"/>
      <w:pPr>
        <w:ind w:left="4680" w:firstLine="4500"/>
      </w:pPr>
    </w:lvl>
    <w:lvl w:ilvl="6">
      <w:start w:val="1"/>
      <w:numFmt w:val="decimal"/>
      <w:lvlText w:val="%7."/>
      <w:lvlJc w:val="left"/>
      <w:pPr>
        <w:ind w:left="5400" w:firstLine="5040"/>
      </w:pPr>
    </w:lvl>
    <w:lvl w:ilvl="7">
      <w:start w:val="1"/>
      <w:numFmt w:val="lowerLetter"/>
      <w:lvlText w:val="%8."/>
      <w:lvlJc w:val="left"/>
      <w:pPr>
        <w:ind w:left="6120" w:firstLine="5760"/>
      </w:pPr>
    </w:lvl>
    <w:lvl w:ilvl="8">
      <w:start w:val="1"/>
      <w:numFmt w:val="lowerRoman"/>
      <w:lvlText w:val="%9."/>
      <w:lvlJc w:val="right"/>
      <w:pPr>
        <w:ind w:left="6840" w:firstLine="6660"/>
      </w:pPr>
    </w:lvl>
  </w:abstractNum>
  <w:abstractNum w:abstractNumId="15" w15:restartNumberingAfterBreak="0">
    <w:nsid w:val="69110CB2"/>
    <w:multiLevelType w:val="hybridMultilevel"/>
    <w:tmpl w:val="50428718"/>
    <w:lvl w:ilvl="0" w:tplc="08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13"/>
  </w:num>
  <w:num w:numId="2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14"/>
  </w:num>
  <w:num w:numId="4">
    <w:abstractNumId w:val="0"/>
  </w:num>
  <w:num w:numId="5">
    <w:abstractNumId w:val="10"/>
  </w:num>
  <w:num w:numId="6">
    <w:abstractNumId w:val="11"/>
  </w:num>
  <w:num w:numId="7">
    <w:abstractNumId w:val="8"/>
  </w:num>
  <w:num w:numId="8">
    <w:abstractNumId w:val="5"/>
  </w:num>
  <w:num w:numId="9">
    <w:abstractNumId w:val="1"/>
  </w:num>
  <w:num w:numId="10">
    <w:abstractNumId w:val="3"/>
  </w:num>
  <w:num w:numId="11">
    <w:abstractNumId w:val="12"/>
  </w:num>
  <w:num w:numId="12">
    <w:abstractNumId w:val="15"/>
  </w:num>
  <w:num w:numId="13">
    <w:abstractNumId w:val="7"/>
  </w:num>
  <w:num w:numId="14">
    <w:abstractNumId w:val="2"/>
  </w:num>
  <w:num w:numId="15">
    <w:abstractNumId w:val="6"/>
  </w:num>
  <w:num w:numId="16">
    <w:abstractNumId w:val="4"/>
  </w:num>
  <w:num w:numId="17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attachedTemplate r:id="rId1"/>
  <w:defaultTabStop w:val="720"/>
  <w:hyphenationZone w:val="425"/>
  <w:doNotHyphenateCaps/>
  <w:displayHorizontalDrawingGridEvery w:val="0"/>
  <w:displayVerticalDrawingGridEvery w:val="0"/>
  <w:doNotUseMarginsForDrawingGridOrigin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E1403"/>
    <w:rsid w:val="000224B2"/>
    <w:rsid w:val="00051D89"/>
    <w:rsid w:val="0005512A"/>
    <w:rsid w:val="000E55CE"/>
    <w:rsid w:val="001672CD"/>
    <w:rsid w:val="001938BF"/>
    <w:rsid w:val="001B7760"/>
    <w:rsid w:val="001E1403"/>
    <w:rsid w:val="001F5F0C"/>
    <w:rsid w:val="00205CE5"/>
    <w:rsid w:val="00224563"/>
    <w:rsid w:val="0024535E"/>
    <w:rsid w:val="002A494F"/>
    <w:rsid w:val="002A66DB"/>
    <w:rsid w:val="002C1FA1"/>
    <w:rsid w:val="002D35AC"/>
    <w:rsid w:val="002E5BDD"/>
    <w:rsid w:val="002F6EF2"/>
    <w:rsid w:val="00327E9B"/>
    <w:rsid w:val="00333300"/>
    <w:rsid w:val="00354DC1"/>
    <w:rsid w:val="00386789"/>
    <w:rsid w:val="00397BE1"/>
    <w:rsid w:val="003B263F"/>
    <w:rsid w:val="003C77C4"/>
    <w:rsid w:val="003E6618"/>
    <w:rsid w:val="003F10F9"/>
    <w:rsid w:val="00445BE2"/>
    <w:rsid w:val="00451417"/>
    <w:rsid w:val="00467091"/>
    <w:rsid w:val="004707AB"/>
    <w:rsid w:val="00472654"/>
    <w:rsid w:val="004839BF"/>
    <w:rsid w:val="00484E40"/>
    <w:rsid w:val="004A6F4A"/>
    <w:rsid w:val="004F3EB5"/>
    <w:rsid w:val="004F679A"/>
    <w:rsid w:val="00533052"/>
    <w:rsid w:val="005560EF"/>
    <w:rsid w:val="00581AFB"/>
    <w:rsid w:val="00594931"/>
    <w:rsid w:val="005A0F5B"/>
    <w:rsid w:val="005C4CA6"/>
    <w:rsid w:val="005F3496"/>
    <w:rsid w:val="00647785"/>
    <w:rsid w:val="00663640"/>
    <w:rsid w:val="0066545C"/>
    <w:rsid w:val="006663BA"/>
    <w:rsid w:val="00670979"/>
    <w:rsid w:val="00683BEF"/>
    <w:rsid w:val="006E3718"/>
    <w:rsid w:val="006F4544"/>
    <w:rsid w:val="00751F53"/>
    <w:rsid w:val="00762052"/>
    <w:rsid w:val="007F7522"/>
    <w:rsid w:val="00812700"/>
    <w:rsid w:val="008515C3"/>
    <w:rsid w:val="00880B40"/>
    <w:rsid w:val="008A6E3D"/>
    <w:rsid w:val="008D228F"/>
    <w:rsid w:val="008E1C1A"/>
    <w:rsid w:val="008E6516"/>
    <w:rsid w:val="00911A9B"/>
    <w:rsid w:val="00932806"/>
    <w:rsid w:val="00964655"/>
    <w:rsid w:val="009D4034"/>
    <w:rsid w:val="00A23FD3"/>
    <w:rsid w:val="00A266D3"/>
    <w:rsid w:val="00A64535"/>
    <w:rsid w:val="00A73A7D"/>
    <w:rsid w:val="00AC6EA2"/>
    <w:rsid w:val="00AD7CB4"/>
    <w:rsid w:val="00B1025D"/>
    <w:rsid w:val="00B3308C"/>
    <w:rsid w:val="00B731BA"/>
    <w:rsid w:val="00B9748E"/>
    <w:rsid w:val="00C33DC6"/>
    <w:rsid w:val="00C52C43"/>
    <w:rsid w:val="00C73267"/>
    <w:rsid w:val="00C7793C"/>
    <w:rsid w:val="00C811F8"/>
    <w:rsid w:val="00CA01E1"/>
    <w:rsid w:val="00CB0143"/>
    <w:rsid w:val="00CD2826"/>
    <w:rsid w:val="00CE3AE5"/>
    <w:rsid w:val="00CF4C1D"/>
    <w:rsid w:val="00CF6A41"/>
    <w:rsid w:val="00D0371C"/>
    <w:rsid w:val="00D55FBE"/>
    <w:rsid w:val="00D95885"/>
    <w:rsid w:val="00DA360E"/>
    <w:rsid w:val="00DB74E5"/>
    <w:rsid w:val="00DD55C9"/>
    <w:rsid w:val="00E16B5D"/>
    <w:rsid w:val="00E21D17"/>
    <w:rsid w:val="00E22E24"/>
    <w:rsid w:val="00E2776B"/>
    <w:rsid w:val="00E32082"/>
    <w:rsid w:val="00E350B4"/>
    <w:rsid w:val="00E73332"/>
    <w:rsid w:val="00E81BB4"/>
    <w:rsid w:val="00EA2D91"/>
    <w:rsid w:val="00ED0231"/>
    <w:rsid w:val="00F56A00"/>
    <w:rsid w:val="00F916C3"/>
    <w:rsid w:val="00FE7800"/>
    <w:rsid w:val="00FF3B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,"/>
  <w:listSeparator w:val=";"/>
  <w14:docId w14:val="240EDFA1"/>
  <w15:docId w15:val="{B3B287CB-8145-407A-B5E9-1084FC7A3D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" w:eastAsia="Times New Roman" w:hAnsi="Times" w:cs="Times New Roman"/>
        <w:lang w:val="pt-PT" w:eastAsia="pt-PT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99" w:unhideWhenUsed="1"/>
    <w:lsdException w:name="footer" w:semiHidden="1" w:uiPriority="99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99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B731BA"/>
    <w:pPr>
      <w:spacing w:line="360" w:lineRule="auto"/>
      <w:jc w:val="both"/>
    </w:pPr>
    <w:rPr>
      <w:rFonts w:ascii="Calibri" w:hAnsi="Calibri" w:cs="Times , serif"/>
      <w:sz w:val="22"/>
      <w:szCs w:val="24"/>
    </w:rPr>
  </w:style>
  <w:style w:type="paragraph" w:styleId="Ttulo1">
    <w:name w:val="heading 1"/>
    <w:basedOn w:val="Normal"/>
    <w:next w:val="BodyText1"/>
    <w:link w:val="Ttulo1Carter"/>
    <w:qFormat/>
    <w:rsid w:val="00B731BA"/>
    <w:pPr>
      <w:spacing w:line="480" w:lineRule="auto"/>
      <w:jc w:val="center"/>
      <w:outlineLvl w:val="0"/>
    </w:pPr>
    <w:rPr>
      <w:rFonts w:cs="Times New Roman"/>
      <w:b/>
    </w:rPr>
  </w:style>
  <w:style w:type="paragraph" w:styleId="Ttulo2">
    <w:name w:val="heading 2"/>
    <w:basedOn w:val="Normal"/>
    <w:next w:val="Normal"/>
    <w:link w:val="Ttulo2Carter"/>
    <w:qFormat/>
    <w:rsid w:val="00B731BA"/>
    <w:pPr>
      <w:spacing w:line="480" w:lineRule="auto"/>
      <w:outlineLvl w:val="1"/>
    </w:pPr>
    <w:rPr>
      <w:rFonts w:cs="Times New Roman"/>
      <w:b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Hiperligao">
    <w:name w:val="Hyperlink"/>
    <w:uiPriority w:val="99"/>
    <w:rPr>
      <w:color w:val="0000FF"/>
      <w:u w:val="single"/>
    </w:rPr>
  </w:style>
  <w:style w:type="character" w:styleId="Hiperligaovisitada">
    <w:name w:val="FollowedHyperlink"/>
    <w:rPr>
      <w:color w:val="800080"/>
      <w:u w:val="single"/>
    </w:rPr>
  </w:style>
  <w:style w:type="paragraph" w:customStyle="1" w:styleId="BodyText1">
    <w:name w:val="Body Text1"/>
    <w:basedOn w:val="Normal"/>
    <w:link w:val="BodyTextChar"/>
  </w:style>
  <w:style w:type="character" w:customStyle="1" w:styleId="Ttulo1Carter">
    <w:name w:val="Título 1 Caráter"/>
    <w:link w:val="Ttulo1"/>
    <w:rsid w:val="00B731BA"/>
    <w:rPr>
      <w:rFonts w:ascii="Calibri" w:hAnsi="Calibri"/>
      <w:b/>
      <w:sz w:val="24"/>
      <w:szCs w:val="24"/>
    </w:rPr>
  </w:style>
  <w:style w:type="character" w:customStyle="1" w:styleId="Ttulo2Carter">
    <w:name w:val="Título 2 Caráter"/>
    <w:link w:val="Ttulo2"/>
    <w:rsid w:val="00B731BA"/>
    <w:rPr>
      <w:rFonts w:ascii="Calibri" w:hAnsi="Calibri"/>
      <w:b/>
      <w:sz w:val="22"/>
      <w:szCs w:val="24"/>
    </w:rPr>
  </w:style>
  <w:style w:type="paragraph" w:styleId="Cabealho">
    <w:name w:val="header"/>
    <w:basedOn w:val="Normal"/>
    <w:link w:val="CabealhoCarter"/>
    <w:uiPriority w:val="99"/>
    <w:pPr>
      <w:tabs>
        <w:tab w:val="center" w:pos="4320"/>
        <w:tab w:val="right" w:pos="8640"/>
      </w:tabs>
    </w:pPr>
    <w:rPr>
      <w:rFonts w:ascii="Times New Roman" w:hAnsi="Times New Roman" w:cs="Times New Roman"/>
    </w:rPr>
  </w:style>
  <w:style w:type="character" w:customStyle="1" w:styleId="CabealhoCarter">
    <w:name w:val="Cabeçalho Caráter"/>
    <w:link w:val="Cabealho"/>
    <w:uiPriority w:val="99"/>
    <w:rPr>
      <w:rFonts w:cs="Times , serif"/>
      <w:sz w:val="24"/>
      <w:szCs w:val="24"/>
    </w:rPr>
  </w:style>
  <w:style w:type="paragraph" w:styleId="Rodap">
    <w:name w:val="footer"/>
    <w:basedOn w:val="Normal"/>
    <w:link w:val="RodapCarter"/>
    <w:uiPriority w:val="99"/>
    <w:pPr>
      <w:tabs>
        <w:tab w:val="center" w:pos="4320"/>
        <w:tab w:val="right" w:pos="8640"/>
      </w:tabs>
    </w:pPr>
  </w:style>
  <w:style w:type="character" w:customStyle="1" w:styleId="RodapCarter">
    <w:name w:val="Rodapé Caráter"/>
    <w:link w:val="Rodap"/>
    <w:uiPriority w:val="99"/>
    <w:rPr>
      <w:rFonts w:cs="Times , serif"/>
      <w:sz w:val="24"/>
      <w:szCs w:val="24"/>
    </w:rPr>
  </w:style>
  <w:style w:type="paragraph" w:styleId="Corpodetexto">
    <w:name w:val="Body Text"/>
    <w:basedOn w:val="Normal"/>
    <w:link w:val="CorpodetextoCarter"/>
    <w:pPr>
      <w:spacing w:line="480" w:lineRule="auto"/>
      <w:ind w:firstLine="540"/>
    </w:pPr>
    <w:rPr>
      <w:rFonts w:ascii="Times New Roman" w:hAnsi="Times New Roman" w:cs="Times New Roman"/>
    </w:rPr>
  </w:style>
  <w:style w:type="character" w:customStyle="1" w:styleId="CorpodetextoCarter">
    <w:name w:val="Corpo de texto Caráter"/>
    <w:link w:val="Corpodetexto"/>
    <w:rPr>
      <w:rFonts w:cs="Times , serif"/>
      <w:sz w:val="24"/>
      <w:szCs w:val="24"/>
    </w:rPr>
  </w:style>
  <w:style w:type="character" w:customStyle="1" w:styleId="TextodeblocoCarcter">
    <w:name w:val="Texto de bloco Carácter"/>
    <w:link w:val="BlockText1"/>
    <w:locked/>
    <w:rPr>
      <w:sz w:val="24"/>
      <w:lang w:val="pt-PT" w:eastAsia="pt-PT" w:bidi="pt-PT"/>
    </w:rPr>
  </w:style>
  <w:style w:type="paragraph" w:styleId="Textodebloco">
    <w:name w:val="Block Text"/>
    <w:basedOn w:val="BodyText1"/>
    <w:pPr>
      <w:spacing w:line="480" w:lineRule="auto"/>
    </w:pPr>
    <w:rPr>
      <w:rFonts w:ascii="Times New Roman" w:hAnsi="Times New Roman" w:cs="Times New Roman"/>
    </w:rPr>
  </w:style>
  <w:style w:type="paragraph" w:customStyle="1" w:styleId="Numberedlist">
    <w:name w:val="Numbered list"/>
    <w:basedOn w:val="Normal"/>
    <w:pPr>
      <w:numPr>
        <w:numId w:val="2"/>
      </w:numPr>
      <w:spacing w:line="480" w:lineRule="auto"/>
    </w:pPr>
    <w:rPr>
      <w:rFonts w:ascii="Times New Roman" w:hAnsi="Times New Roman" w:cs="Times New Roman"/>
      <w:lang w:bidi="pt-PT"/>
    </w:rPr>
  </w:style>
  <w:style w:type="paragraph" w:customStyle="1" w:styleId="Quotation">
    <w:name w:val="Quotation"/>
    <w:basedOn w:val="BodyText1"/>
    <w:pPr>
      <w:spacing w:line="480" w:lineRule="auto"/>
      <w:ind w:left="547"/>
    </w:pPr>
    <w:rPr>
      <w:rFonts w:ascii="Times New Roman" w:hAnsi="Times New Roman" w:cs="Times New Roman"/>
      <w:lang w:bidi="pt-PT"/>
    </w:rPr>
  </w:style>
  <w:style w:type="paragraph" w:customStyle="1" w:styleId="Reference">
    <w:name w:val="Reference"/>
    <w:basedOn w:val="BodyText1"/>
    <w:pPr>
      <w:spacing w:line="480" w:lineRule="auto"/>
      <w:ind w:left="547" w:hanging="547"/>
    </w:pPr>
    <w:rPr>
      <w:rFonts w:ascii="Times New Roman" w:hAnsi="Times New Roman" w:cs="Times New Roman"/>
      <w:lang w:bidi="pt-PT"/>
    </w:rPr>
  </w:style>
  <w:style w:type="paragraph" w:customStyle="1" w:styleId="Heading11">
    <w:name w:val="Heading 11"/>
    <w:basedOn w:val="Normal"/>
    <w:link w:val="Heading1Char"/>
  </w:style>
  <w:style w:type="character" w:customStyle="1" w:styleId="Heading1Char">
    <w:name w:val="Heading 1 Char"/>
    <w:link w:val="Heading11"/>
    <w:locked/>
    <w:rPr>
      <w:sz w:val="24"/>
      <w:lang w:val="pt-PT" w:eastAsia="pt-PT" w:bidi="pt-PT"/>
    </w:rPr>
  </w:style>
  <w:style w:type="character" w:customStyle="1" w:styleId="BodyTextChar">
    <w:name w:val="Body Text Char"/>
    <w:link w:val="BodyText1"/>
    <w:locked/>
    <w:rPr>
      <w:sz w:val="24"/>
      <w:lang w:val="pt-PT" w:eastAsia="pt-PT" w:bidi="pt-PT"/>
    </w:rPr>
  </w:style>
  <w:style w:type="paragraph" w:customStyle="1" w:styleId="BlockText1">
    <w:name w:val="Block Text1"/>
    <w:basedOn w:val="Normal"/>
    <w:link w:val="TextodeblocoCarcter"/>
  </w:style>
  <w:style w:type="table" w:customStyle="1" w:styleId="TableNormal1">
    <w:name w:val="Table Normal1"/>
    <w:semiHidden/>
    <w:rPr>
      <w:rFonts w:cs="Times , serif"/>
      <w:lang w:bidi="pt-PT"/>
    </w:rPr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Nmerodepgina">
    <w:name w:val="page number"/>
    <w:basedOn w:val="Tipodeletrapredefinidodopargrafo"/>
    <w:uiPriority w:val="99"/>
    <w:unhideWhenUsed/>
  </w:style>
  <w:style w:type="paragraph" w:styleId="Ttulo">
    <w:name w:val="Title"/>
    <w:basedOn w:val="Normal"/>
    <w:next w:val="Normal"/>
    <w:link w:val="TtuloCarter"/>
    <w:uiPriority w:val="10"/>
    <w:qFormat/>
    <w:rsid w:val="00E32082"/>
    <w:pPr>
      <w:spacing w:after="300"/>
      <w:contextualSpacing/>
    </w:pPr>
    <w:rPr>
      <w:rFonts w:ascii="Century Gothic" w:hAnsi="Century Gothic" w:cs="Times New Roman"/>
      <w:color w:val="2F5897"/>
      <w:spacing w:val="5"/>
      <w:kern w:val="28"/>
      <w:sz w:val="60"/>
      <w:szCs w:val="60"/>
    </w:rPr>
  </w:style>
  <w:style w:type="character" w:customStyle="1" w:styleId="TtuloCarter">
    <w:name w:val="Título Caráter"/>
    <w:link w:val="Ttulo"/>
    <w:uiPriority w:val="10"/>
    <w:rsid w:val="00E32082"/>
    <w:rPr>
      <w:rFonts w:ascii="Century Gothic" w:hAnsi="Century Gothic"/>
      <w:color w:val="2F5897"/>
      <w:spacing w:val="5"/>
      <w:kern w:val="28"/>
      <w:sz w:val="60"/>
      <w:szCs w:val="60"/>
    </w:rPr>
  </w:style>
  <w:style w:type="table" w:styleId="TabelacomGrelha">
    <w:name w:val="Table Grid"/>
    <w:basedOn w:val="Tabelanormal"/>
    <w:rsid w:val="00E3208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SemEspaamentoCarter">
    <w:name w:val="Sem Espaçamento Caráter"/>
    <w:link w:val="SemEspaamento"/>
    <w:uiPriority w:val="1"/>
    <w:locked/>
    <w:rsid w:val="00E32082"/>
    <w:rPr>
      <w:rFonts w:ascii="Times New Roman" w:hAnsi="Times New Roman"/>
    </w:rPr>
  </w:style>
  <w:style w:type="paragraph" w:styleId="SemEspaamento">
    <w:name w:val="No Spacing"/>
    <w:link w:val="SemEspaamentoCarter"/>
    <w:uiPriority w:val="1"/>
    <w:qFormat/>
    <w:rsid w:val="00E32082"/>
    <w:rPr>
      <w:rFonts w:ascii="Times New Roman" w:hAnsi="Times New Roman"/>
    </w:rPr>
  </w:style>
  <w:style w:type="paragraph" w:styleId="Cabealhodondice">
    <w:name w:val="TOC Heading"/>
    <w:basedOn w:val="Ttulo1"/>
    <w:next w:val="Normal"/>
    <w:uiPriority w:val="39"/>
    <w:unhideWhenUsed/>
    <w:qFormat/>
    <w:rsid w:val="004A6F4A"/>
    <w:pPr>
      <w:keepNext/>
      <w:keepLines/>
      <w:spacing w:before="480" w:line="276" w:lineRule="auto"/>
      <w:jc w:val="left"/>
      <w:outlineLvl w:val="9"/>
    </w:pPr>
    <w:rPr>
      <w:rFonts w:ascii="Cambria" w:hAnsi="Cambria"/>
      <w:b w:val="0"/>
      <w:bCs/>
      <w:color w:val="365F91"/>
      <w:sz w:val="28"/>
      <w:szCs w:val="28"/>
    </w:rPr>
  </w:style>
  <w:style w:type="paragraph" w:styleId="ndice1">
    <w:name w:val="toc 1"/>
    <w:basedOn w:val="Normal"/>
    <w:next w:val="Normal"/>
    <w:autoRedefine/>
    <w:uiPriority w:val="39"/>
    <w:rsid w:val="004A6F4A"/>
  </w:style>
  <w:style w:type="paragraph" w:styleId="ndice2">
    <w:name w:val="toc 2"/>
    <w:basedOn w:val="Normal"/>
    <w:next w:val="Normal"/>
    <w:autoRedefine/>
    <w:uiPriority w:val="39"/>
    <w:rsid w:val="004A6F4A"/>
    <w:pPr>
      <w:ind w:left="240"/>
    </w:pPr>
  </w:style>
  <w:style w:type="paragraph" w:styleId="PargrafodaLista">
    <w:name w:val="List Paragraph"/>
    <w:basedOn w:val="Normal"/>
    <w:uiPriority w:val="34"/>
    <w:qFormat/>
    <w:rsid w:val="00964655"/>
    <w:pPr>
      <w:spacing w:before="120"/>
      <w:ind w:left="720" w:firstLine="851"/>
      <w:contextualSpacing/>
    </w:pPr>
    <w:rPr>
      <w:rFonts w:ascii="Garamond" w:eastAsia="Garamond" w:hAnsi="Garamond" w:cs="Garamond"/>
      <w:color w:val="000000"/>
      <w:szCs w:val="20"/>
    </w:rPr>
  </w:style>
  <w:style w:type="paragraph" w:styleId="Textodebalo">
    <w:name w:val="Balloon Text"/>
    <w:basedOn w:val="Normal"/>
    <w:link w:val="TextodebaloCarter"/>
    <w:rsid w:val="003B263F"/>
    <w:rPr>
      <w:rFonts w:ascii="Tahoma" w:hAnsi="Tahoma" w:cs="Tahoma"/>
      <w:sz w:val="16"/>
      <w:szCs w:val="16"/>
    </w:rPr>
  </w:style>
  <w:style w:type="character" w:customStyle="1" w:styleId="TextodebaloCarter">
    <w:name w:val="Texto de balão Caráter"/>
    <w:link w:val="Textodebalo"/>
    <w:rsid w:val="003B263F"/>
    <w:rPr>
      <w:rFonts w:ascii="Tahoma" w:hAnsi="Tahoma" w:cs="Tahoma"/>
      <w:sz w:val="16"/>
      <w:szCs w:val="16"/>
    </w:rPr>
  </w:style>
  <w:style w:type="character" w:styleId="Refdecomentrio">
    <w:name w:val="annotation reference"/>
    <w:basedOn w:val="Tipodeletrapredefinidodopargrafo"/>
    <w:semiHidden/>
    <w:unhideWhenUsed/>
    <w:rsid w:val="00C811F8"/>
    <w:rPr>
      <w:sz w:val="16"/>
      <w:szCs w:val="16"/>
    </w:rPr>
  </w:style>
  <w:style w:type="paragraph" w:styleId="Textodecomentrio">
    <w:name w:val="annotation text"/>
    <w:basedOn w:val="Normal"/>
    <w:link w:val="TextodecomentrioCarter"/>
    <w:semiHidden/>
    <w:unhideWhenUsed/>
    <w:rsid w:val="00C811F8"/>
    <w:pPr>
      <w:spacing w:line="240" w:lineRule="auto"/>
    </w:pPr>
    <w:rPr>
      <w:sz w:val="20"/>
      <w:szCs w:val="20"/>
    </w:rPr>
  </w:style>
  <w:style w:type="character" w:customStyle="1" w:styleId="TextodecomentrioCarter">
    <w:name w:val="Texto de comentário Caráter"/>
    <w:basedOn w:val="Tipodeletrapredefinidodopargrafo"/>
    <w:link w:val="Textodecomentrio"/>
    <w:semiHidden/>
    <w:rsid w:val="00C811F8"/>
    <w:rPr>
      <w:rFonts w:ascii="Calibri" w:hAnsi="Calibri" w:cs="Times , serif"/>
    </w:rPr>
  </w:style>
  <w:style w:type="paragraph" w:styleId="Assuntodecomentrio">
    <w:name w:val="annotation subject"/>
    <w:basedOn w:val="Textodecomentrio"/>
    <w:next w:val="Textodecomentrio"/>
    <w:link w:val="AssuntodecomentrioCarter"/>
    <w:semiHidden/>
    <w:unhideWhenUsed/>
    <w:rsid w:val="00C811F8"/>
    <w:rPr>
      <w:b/>
      <w:bCs/>
    </w:rPr>
  </w:style>
  <w:style w:type="character" w:customStyle="1" w:styleId="AssuntodecomentrioCarter">
    <w:name w:val="Assunto de comentário Caráter"/>
    <w:basedOn w:val="TextodecomentrioCarter"/>
    <w:link w:val="Assuntodecomentrio"/>
    <w:semiHidden/>
    <w:rsid w:val="00C811F8"/>
    <w:rPr>
      <w:rFonts w:ascii="Calibri" w:hAnsi="Calibri" w:cs="Times , serif"/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3728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557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007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168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869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encoding w:val="unicode"/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5" Type="http://schemas.openxmlformats.org/officeDocument/2006/relationships/numbering" Target="numbering.xml"/><Relationship Id="rId61" Type="http://schemas.openxmlformats.org/officeDocument/2006/relationships/fontTable" Target="fontTable.xml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8" Type="http://schemas.openxmlformats.org/officeDocument/2006/relationships/webSettings" Target="webSettings.xml"/><Relationship Id="rId51" Type="http://schemas.openxmlformats.org/officeDocument/2006/relationships/image" Target="media/image41.png"/><Relationship Id="rId3" Type="http://schemas.openxmlformats.org/officeDocument/2006/relationships/customXml" Target="../customXml/item3.xml"/><Relationship Id="rId12" Type="http://schemas.openxmlformats.org/officeDocument/2006/relationships/image" Target="media/image2.tif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endnotes" Target="endnotes.xml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footer" Target="footer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MAP\Dropbox\ISEP\GUIA%20de%20produ&#231;&#227;o%20de%20trabalhos\TEMPLATE_RELATORIO.dotx" TargetMode="Externa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8F0F40A57A4B4943AE5F0D22A00E6876" ma:contentTypeVersion="7" ma:contentTypeDescription="Criar um novo documento." ma:contentTypeScope="" ma:versionID="0777f9d8bcaf4fa9f3f247f35de05543">
  <xsd:schema xmlns:xsd="http://www.w3.org/2001/XMLSchema" xmlns:xs="http://www.w3.org/2001/XMLSchema" xmlns:p="http://schemas.microsoft.com/office/2006/metadata/properties" xmlns:ns2="6e977478-40fc-4c96-9b59-58f9adc62218" targetNamespace="http://schemas.microsoft.com/office/2006/metadata/properties" ma:root="true" ma:fieldsID="6e1588d9447c950b5d06efd32159bf41" ns2:_="">
    <xsd:import namespace="6e977478-40fc-4c96-9b59-58f9adc62218"/>
    <xsd:element name="properties">
      <xsd:complexType>
        <xsd:sequence>
          <xsd:element name="documentManagement">
            <xsd:complexType>
              <xsd:all>
                <xsd:element ref="ns2:NotebookType" minOccurs="0"/>
                <xsd:element ref="ns2:FolderType" minOccurs="0"/>
                <xsd:element ref="ns2:CultureName" minOccurs="0"/>
                <xsd:element ref="ns2:AppVersion" minOccurs="0"/>
                <xsd:element ref="ns2:TeamsChannelId" minOccurs="0"/>
                <xsd:element ref="ns2:MediaServiceMetadata" minOccurs="0"/>
                <xsd:element ref="ns2:MediaServiceFast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e977478-40fc-4c96-9b59-58f9adc62218" elementFormDefault="qualified">
    <xsd:import namespace="http://schemas.microsoft.com/office/2006/documentManagement/types"/>
    <xsd:import namespace="http://schemas.microsoft.com/office/infopath/2007/PartnerControls"/>
    <xsd:element name="NotebookType" ma:index="8" nillable="true" ma:displayName="Notebook Type" ma:internalName="NotebookType">
      <xsd:simpleType>
        <xsd:restriction base="dms:Text"/>
      </xsd:simpleType>
    </xsd:element>
    <xsd:element name="FolderType" ma:index="9" nillable="true" ma:displayName="Folder Type" ma:internalName="FolderType">
      <xsd:simpleType>
        <xsd:restriction base="dms:Text"/>
      </xsd:simpleType>
    </xsd:element>
    <xsd:element name="CultureName" ma:index="10" nillable="true" ma:displayName="Culture Name" ma:internalName="CultureName">
      <xsd:simpleType>
        <xsd:restriction base="dms:Text"/>
      </xsd:simpleType>
    </xsd:element>
    <xsd:element name="AppVersion" ma:index="11" nillable="true" ma:displayName="App Version" ma:internalName="AppVersion">
      <xsd:simpleType>
        <xsd:restriction base="dms:Text"/>
      </xsd:simpleType>
    </xsd:element>
    <xsd:element name="TeamsChannelId" ma:index="12" nillable="true" ma:displayName="Teams Channel Id" ma:internalName="TeamsChannelId">
      <xsd:simpleType>
        <xsd:restriction base="dms:Text"/>
      </xsd:simpleType>
    </xsd:element>
    <xsd:element name="MediaServiceMetadata" ma:index="13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4" nillable="true" ma:displayName="MediaServiceFastMetadata" ma:hidden="true" ma:internalName="MediaServiceFastMetadata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ú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NotebookType xmlns="6e977478-40fc-4c96-9b59-58f9adc62218" xsi:nil="true"/>
    <AppVersion xmlns="6e977478-40fc-4c96-9b59-58f9adc62218" xsi:nil="true"/>
    <TeamsChannelId xmlns="6e977478-40fc-4c96-9b59-58f9adc62218" xsi:nil="true"/>
    <FolderType xmlns="6e977478-40fc-4c96-9b59-58f9adc62218" xsi:nil="true"/>
    <CultureName xmlns="6e977478-40fc-4c96-9b59-58f9adc62218" xsi:nil="true"/>
  </documentManagement>
</p:properties>
</file>

<file path=customXml/itemProps1.xml><?xml version="1.0" encoding="utf-8"?>
<ds:datastoreItem xmlns:ds="http://schemas.openxmlformats.org/officeDocument/2006/customXml" ds:itemID="{F22FBF9B-697C-4384-8BA9-D9CACC814933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6e977478-40fc-4c96-9b59-58f9adc62218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9C46D67E-02BF-4E37-8EF1-2391CC03D27F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A8BEE9C3-75AD-4607-B106-1B44B05722EA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A02BD9CC-6025-4F76-BD90-0F1427CF0A06}">
  <ds:schemaRefs>
    <ds:schemaRef ds:uri="http://schemas.microsoft.com/office/2006/metadata/properties"/>
    <ds:schemaRef ds:uri="http://schemas.microsoft.com/office/infopath/2007/PartnerControls"/>
    <ds:schemaRef ds:uri="6e977478-40fc-4c96-9b59-58f9adc62218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TEMPLATE_RELATORIO</Template>
  <TotalTime>167</TotalTime>
  <Pages>28</Pages>
  <Words>905</Words>
  <Characters>4893</Characters>
  <Application>Microsoft Office Word</Application>
  <DocSecurity>0</DocSecurity>
  <Lines>40</Lines>
  <Paragraphs>11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>Cabeçalho corrente: ESTE É UM TÍTULO BREVE (50 CARACTERES OU MENOS) DO TRABALHO</vt:lpstr>
    </vt:vector>
  </TitlesOfParts>
  <Company>ISEP</Company>
  <LinksUpToDate>false</LinksUpToDate>
  <CharactersWithSpaces>5787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Marina Sousa</dc:creator>
  <cp:lastModifiedBy>Tomás Limbado (1191106)</cp:lastModifiedBy>
  <cp:revision>23</cp:revision>
  <cp:lastPrinted>2021-12-04T20:19:00Z</cp:lastPrinted>
  <dcterms:created xsi:type="dcterms:W3CDTF">2021-10-08T16:26:00Z</dcterms:created>
  <dcterms:modified xsi:type="dcterms:W3CDTF">2021-12-04T20:20:00Z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TemplateID">
    <vt:lpwstr>TC100763239990</vt:lpwstr>
  </property>
  <property fmtid="{D5CDD505-2E9C-101B-9397-08002B2CF9AE}" pid="3" name="ContentTypeId">
    <vt:lpwstr>0x0101008F0F40A57A4B4943AE5F0D22A00E6876</vt:lpwstr>
  </property>
</Properties>
</file>