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 w:rsidP="009C7A1C">
      <w:pPr>
        <w:pStyle w:val="Corpodetexto"/>
        <w:ind w:firstLine="0"/>
        <w:rPr>
          <w:rFonts w:asciiTheme="minorHAnsi" w:hAnsiTheme="minorHAnsi" w:cstheme="minorHAnsi"/>
        </w:rPr>
      </w:pPr>
    </w:p>
    <w:p w14:paraId="655E0F5A" w14:textId="3921A26E" w:rsidR="00E32082" w:rsidRPr="00B731BA" w:rsidRDefault="009C7A1C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Declaração de Compromisso de Honra</w:t>
      </w:r>
    </w:p>
    <w:p w14:paraId="217640F9" w14:textId="62EF08D8" w:rsidR="00E32082" w:rsidRPr="009C7A1C" w:rsidRDefault="009C7A1C">
      <w:pPr>
        <w:pStyle w:val="Corpodetexto"/>
        <w:rPr>
          <w:rFonts w:asciiTheme="minorHAnsi" w:hAnsiTheme="minorHAnsi" w:cstheme="minorHAnsi"/>
        </w:rPr>
      </w:pPr>
      <w:r w:rsidRPr="009C7A1C">
        <w:rPr>
          <w:rFonts w:asciiTheme="minorHAnsi" w:hAnsiTheme="minorHAnsi" w:cstheme="minorHAnsi"/>
        </w:rPr>
        <w:t xml:space="preserve">Eu, que submeto este trabalho, estudante da UC LAPR5 do curso de Licenciatura em Engenharia Informática do Instituto Superior de Engenharia do Porto, declaro que não fiz plágio nem auto-plágio, pelo que o trabalho intitulado "Código fonte e Documentação - Sprint </w:t>
      </w:r>
      <w:r w:rsidR="00DC07BA">
        <w:rPr>
          <w:rFonts w:asciiTheme="minorHAnsi" w:hAnsiTheme="minorHAnsi" w:cstheme="minorHAnsi"/>
        </w:rPr>
        <w:t>D</w:t>
      </w:r>
      <w:r w:rsidRPr="009C7A1C">
        <w:rPr>
          <w:rFonts w:asciiTheme="minorHAnsi" w:hAnsiTheme="minorHAnsi" w:cstheme="minorHAnsi"/>
        </w:rPr>
        <w:t>" é original e de minha autoria e co-autoria, não tendo sido usado previamente para qualquer outro fim. Mais declaro que todas as fontes usadas estão citadas, no texto e na bibliografia final, segundo as regras de referenciação anotadas na instituição.</w:t>
      </w:r>
    </w:p>
    <w:bookmarkEnd w:id="0"/>
    <w:p w14:paraId="50A74C79" w14:textId="77777777" w:rsidR="00E32082" w:rsidRPr="009C7A1C" w:rsidRDefault="00E32082">
      <w:pPr>
        <w:pStyle w:val="Corpodetexto"/>
        <w:rPr>
          <w:rFonts w:asciiTheme="minorHAnsi" w:hAnsiTheme="minorHAnsi" w:cstheme="minorHAnsi"/>
        </w:rPr>
      </w:pPr>
    </w:p>
    <w:p w14:paraId="164FD267" w14:textId="3E2170C0" w:rsidR="00CA01E1" w:rsidRPr="00DC07BA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DC07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2C1FA1" w:rsidRPr="00DC07BA">
        <w:rPr>
          <w:rFonts w:asciiTheme="minorHAnsi" w:hAnsiTheme="minorHAnsi" w:cstheme="minorHAnsi"/>
          <w:b/>
          <w:sz w:val="24"/>
          <w:szCs w:val="24"/>
        </w:rPr>
        <w:t>3DJ</w:t>
      </w:r>
      <w:r w:rsidRPr="00DC07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2C1FA1" w:rsidRPr="00DC07BA">
        <w:rPr>
          <w:rFonts w:asciiTheme="minorHAnsi" w:hAnsiTheme="minorHAnsi" w:cstheme="minorHAnsi"/>
          <w:b/>
          <w:sz w:val="24"/>
          <w:szCs w:val="24"/>
        </w:rPr>
        <w:t>57</w:t>
      </w:r>
    </w:p>
    <w:p w14:paraId="0F476EFF" w14:textId="5CEE66EC" w:rsidR="00CA01E1" w:rsidRPr="00B731BA" w:rsidRDefault="002C1FA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1190903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5560EF">
        <w:rPr>
          <w:rFonts w:asciiTheme="minorHAnsi" w:hAnsiTheme="minorHAnsi" w:cstheme="minorHAnsi"/>
          <w:sz w:val="24"/>
          <w:szCs w:val="24"/>
        </w:rPr>
        <w:t>Miguel Gonçalves</w:t>
      </w:r>
    </w:p>
    <w:p w14:paraId="4279DB3E" w14:textId="2633A9DD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1191018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Rúben Rodrigues</w:t>
      </w:r>
    </w:p>
    <w:p w14:paraId="57DCB29D" w14:textId="0994AA4E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1191042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Rui Pinto</w:t>
      </w:r>
    </w:p>
    <w:p w14:paraId="48BD09C0" w14:textId="143DA3D3" w:rsidR="00CA01E1" w:rsidRPr="00B731BA" w:rsidRDefault="001938BF" w:rsidP="00CA01E1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1191106</w:t>
      </w:r>
      <w:r w:rsidR="00CA01E1"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Tomás Limbado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2C06EF29" w14:textId="4297F4CA" w:rsidR="000839BA" w:rsidRPr="000839BA" w:rsidRDefault="00445BE2" w:rsidP="000839BA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DC07BA">
        <w:rPr>
          <w:rFonts w:asciiTheme="minorHAnsi" w:eastAsia="Arial Narrow" w:hAnsiTheme="minorHAnsi" w:cstheme="minorHAnsi"/>
          <w:b/>
        </w:rPr>
        <w:t>23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DC07BA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1938BF">
        <w:rPr>
          <w:rFonts w:asciiTheme="minorHAnsi" w:eastAsia="Arial Narrow" w:hAnsiTheme="minorHAnsi" w:cstheme="minorHAnsi"/>
          <w:b/>
        </w:rPr>
        <w:t>202</w:t>
      </w:r>
      <w:bookmarkEnd w:id="1"/>
      <w:r w:rsidR="000839BA">
        <w:rPr>
          <w:rFonts w:asciiTheme="minorHAnsi" w:eastAsia="Arial Narrow" w:hAnsiTheme="minorHAnsi" w:cstheme="minorHAnsi"/>
          <w:b/>
        </w:rPr>
        <w:t>1</w:t>
      </w:r>
    </w:p>
    <w:sectPr w:rsidR="000839BA" w:rsidRPr="000839BA" w:rsidSect="00386789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8ED1" w14:textId="77777777" w:rsidR="00525FE1" w:rsidRDefault="00525FE1">
      <w:r>
        <w:separator/>
      </w:r>
    </w:p>
  </w:endnote>
  <w:endnote w:type="continuationSeparator" w:id="0">
    <w:p w14:paraId="478C0CA3" w14:textId="77777777" w:rsidR="00525FE1" w:rsidRDefault="005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7E3EA3BF" w:rsidR="003B263F" w:rsidRPr="001F5F0C" w:rsidRDefault="000839BA" w:rsidP="003B263F">
          <w:pPr>
            <w:pStyle w:val="Rodap"/>
            <w:jc w:val="right"/>
            <w:rPr>
              <w:sz w:val="20"/>
              <w:szCs w:val="20"/>
            </w:rPr>
          </w:pPr>
          <w:r w:rsidRPr="000839BA">
            <w:rPr>
              <w:sz w:val="20"/>
              <w:szCs w:val="20"/>
            </w:rPr>
            <w:t>Declaração de Compromisso de Honra</w:t>
          </w:r>
          <w:r w:rsidR="003B263F" w:rsidRPr="001F5F0C">
            <w:rPr>
              <w:sz w:val="20"/>
              <w:szCs w:val="20"/>
            </w:rPr>
            <w:t xml:space="preserve"> </w:t>
          </w:r>
          <w:r w:rsidR="00CA01E1">
            <w:rPr>
              <w:sz w:val="20"/>
              <w:szCs w:val="20"/>
            </w:rPr>
            <w:t xml:space="preserve">Grupo </w:t>
          </w:r>
          <w:r w:rsidR="00A73A7D">
            <w:rPr>
              <w:sz w:val="20"/>
              <w:szCs w:val="20"/>
            </w:rPr>
            <w:t>57</w:t>
          </w:r>
          <w:r w:rsidR="00CA01E1">
            <w:rPr>
              <w:sz w:val="20"/>
              <w:szCs w:val="20"/>
            </w:rPr>
            <w:t xml:space="preserve"> Turma </w:t>
          </w:r>
          <w:r w:rsidR="00A73A7D">
            <w:rPr>
              <w:sz w:val="20"/>
              <w:szCs w:val="20"/>
            </w:rPr>
            <w:t>3DJ</w:t>
          </w:r>
          <w:r w:rsidR="003B263F"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A0D6" w14:textId="77777777" w:rsidR="00525FE1" w:rsidRDefault="00525FE1">
      <w:r>
        <w:separator/>
      </w:r>
    </w:p>
  </w:footnote>
  <w:footnote w:type="continuationSeparator" w:id="0">
    <w:p w14:paraId="5D54C132" w14:textId="77777777" w:rsidR="00525FE1" w:rsidRDefault="0052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5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12"/>
  </w:num>
  <w:num w:numId="12">
    <w:abstractNumId w:val="15"/>
  </w:num>
  <w:num w:numId="13">
    <w:abstractNumId w:val="7"/>
  </w:num>
  <w:num w:numId="14">
    <w:abstractNumId w:val="2"/>
  </w:num>
  <w:num w:numId="15">
    <w:abstractNumId w:val="6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224B2"/>
    <w:rsid w:val="00051D89"/>
    <w:rsid w:val="0005512A"/>
    <w:rsid w:val="000839BA"/>
    <w:rsid w:val="000E55CE"/>
    <w:rsid w:val="001672CD"/>
    <w:rsid w:val="001938BF"/>
    <w:rsid w:val="001B7760"/>
    <w:rsid w:val="001E1403"/>
    <w:rsid w:val="001F5F0C"/>
    <w:rsid w:val="00205CE5"/>
    <w:rsid w:val="00224563"/>
    <w:rsid w:val="0024535E"/>
    <w:rsid w:val="002A494F"/>
    <w:rsid w:val="002A66DB"/>
    <w:rsid w:val="002C1FA1"/>
    <w:rsid w:val="002D35AC"/>
    <w:rsid w:val="002E5BDD"/>
    <w:rsid w:val="002F6EF2"/>
    <w:rsid w:val="00327E9B"/>
    <w:rsid w:val="00333300"/>
    <w:rsid w:val="00354DC1"/>
    <w:rsid w:val="00386789"/>
    <w:rsid w:val="00397BE1"/>
    <w:rsid w:val="003B263F"/>
    <w:rsid w:val="003C77C4"/>
    <w:rsid w:val="003E6618"/>
    <w:rsid w:val="003F10F9"/>
    <w:rsid w:val="00445BE2"/>
    <w:rsid w:val="00451417"/>
    <w:rsid w:val="00467091"/>
    <w:rsid w:val="004707AB"/>
    <w:rsid w:val="00472654"/>
    <w:rsid w:val="004839BF"/>
    <w:rsid w:val="00484E40"/>
    <w:rsid w:val="004A6F4A"/>
    <w:rsid w:val="004F3EB5"/>
    <w:rsid w:val="004F679A"/>
    <w:rsid w:val="00525FE1"/>
    <w:rsid w:val="00533052"/>
    <w:rsid w:val="005560EF"/>
    <w:rsid w:val="00581AFB"/>
    <w:rsid w:val="00594931"/>
    <w:rsid w:val="005A0F5B"/>
    <w:rsid w:val="005C4CA6"/>
    <w:rsid w:val="005F3496"/>
    <w:rsid w:val="00647785"/>
    <w:rsid w:val="00663640"/>
    <w:rsid w:val="0066545C"/>
    <w:rsid w:val="006663BA"/>
    <w:rsid w:val="00670979"/>
    <w:rsid w:val="00683BEF"/>
    <w:rsid w:val="006E3718"/>
    <w:rsid w:val="006F4544"/>
    <w:rsid w:val="00751F53"/>
    <w:rsid w:val="00762052"/>
    <w:rsid w:val="007F7522"/>
    <w:rsid w:val="00812700"/>
    <w:rsid w:val="0082545E"/>
    <w:rsid w:val="008515C3"/>
    <w:rsid w:val="00880B40"/>
    <w:rsid w:val="008A6E3D"/>
    <w:rsid w:val="008D228F"/>
    <w:rsid w:val="008E1C1A"/>
    <w:rsid w:val="008E6516"/>
    <w:rsid w:val="00911A9B"/>
    <w:rsid w:val="00932806"/>
    <w:rsid w:val="00964655"/>
    <w:rsid w:val="009C7A1C"/>
    <w:rsid w:val="009D4034"/>
    <w:rsid w:val="00A23FD3"/>
    <w:rsid w:val="00A266D3"/>
    <w:rsid w:val="00A64535"/>
    <w:rsid w:val="00A73A7D"/>
    <w:rsid w:val="00AC6EA2"/>
    <w:rsid w:val="00AD7CB4"/>
    <w:rsid w:val="00B1025D"/>
    <w:rsid w:val="00B3308C"/>
    <w:rsid w:val="00B731BA"/>
    <w:rsid w:val="00B9748E"/>
    <w:rsid w:val="00C33DC6"/>
    <w:rsid w:val="00C52C43"/>
    <w:rsid w:val="00C73267"/>
    <w:rsid w:val="00C7793C"/>
    <w:rsid w:val="00C811F8"/>
    <w:rsid w:val="00CA01E1"/>
    <w:rsid w:val="00CB0143"/>
    <w:rsid w:val="00CD2826"/>
    <w:rsid w:val="00CE3AE5"/>
    <w:rsid w:val="00CF4C1D"/>
    <w:rsid w:val="00CF6A41"/>
    <w:rsid w:val="00D0371C"/>
    <w:rsid w:val="00D55FBE"/>
    <w:rsid w:val="00D95885"/>
    <w:rsid w:val="00DA360E"/>
    <w:rsid w:val="00DB74E5"/>
    <w:rsid w:val="00DC07BA"/>
    <w:rsid w:val="00DD55C9"/>
    <w:rsid w:val="00E16B5D"/>
    <w:rsid w:val="00E21D17"/>
    <w:rsid w:val="00E22E24"/>
    <w:rsid w:val="00E2776B"/>
    <w:rsid w:val="00E32082"/>
    <w:rsid w:val="00E350B4"/>
    <w:rsid w:val="00E73332"/>
    <w:rsid w:val="00E81BB4"/>
    <w:rsid w:val="00EA2D91"/>
    <w:rsid w:val="00ED0231"/>
    <w:rsid w:val="00F56A00"/>
    <w:rsid w:val="00F916C3"/>
    <w:rsid w:val="00FE7800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e977478-40fc-4c96-9b59-58f9adc62218" xsi:nil="true"/>
    <AppVersion xmlns="6e977478-40fc-4c96-9b59-58f9adc62218" xsi:nil="true"/>
    <TeamsChannelId xmlns="6e977478-40fc-4c96-9b59-58f9adc62218" xsi:nil="true"/>
    <FolderType xmlns="6e977478-40fc-4c96-9b59-58f9adc62218" xsi:nil="true"/>
    <CultureName xmlns="6e977478-40fc-4c96-9b59-58f9adc622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F40A57A4B4943AE5F0D22A00E6876" ma:contentTypeVersion="7" ma:contentTypeDescription="Criar um novo documento." ma:contentTypeScope="" ma:versionID="0777f9d8bcaf4fa9f3f247f35de05543">
  <xsd:schema xmlns:xsd="http://www.w3.org/2001/XMLSchema" xmlns:xs="http://www.w3.org/2001/XMLSchema" xmlns:p="http://schemas.microsoft.com/office/2006/metadata/properties" xmlns:ns2="6e977478-40fc-4c96-9b59-58f9adc62218" targetNamespace="http://schemas.microsoft.com/office/2006/metadata/properties" ma:root="true" ma:fieldsID="6e1588d9447c950b5d06efd32159bf41" ns2:_="">
    <xsd:import namespace="6e977478-40fc-4c96-9b59-58f9adc622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77478-40fc-4c96-9b59-58f9adc622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6e977478-40fc-4c96-9b59-58f9adc62218"/>
  </ds:schemaRefs>
</ds:datastoreItem>
</file>

<file path=customXml/itemProps3.xml><?xml version="1.0" encoding="utf-8"?>
<ds:datastoreItem xmlns:ds="http://schemas.openxmlformats.org/officeDocument/2006/customXml" ds:itemID="{F22FBF9B-697C-4384-8BA9-D9CACC81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77478-40fc-4c96-9b59-58f9adc62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174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ISEP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Tomás Limbado (1191106)</cp:lastModifiedBy>
  <cp:revision>26</cp:revision>
  <cp:lastPrinted>2021-12-05T18:51:00Z</cp:lastPrinted>
  <dcterms:created xsi:type="dcterms:W3CDTF">2021-10-08T16:26:00Z</dcterms:created>
  <dcterms:modified xsi:type="dcterms:W3CDTF">2022-01-23T15:52:00Z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0x0101008F0F40A57A4B4943AE5F0D22A00E6876</vt:lpwstr>
  </property>
</Properties>
</file>