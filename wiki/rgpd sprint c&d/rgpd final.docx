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0A407" w14:textId="77777777" w:rsidR="00E32082" w:rsidRDefault="00E32082">
      <w:pPr>
        <w:pStyle w:val="Corpodetexto"/>
      </w:pPr>
      <w:bookmarkStart w:id="0" w:name="bkRunHead"/>
    </w:p>
    <w:p w14:paraId="51419CB3" w14:textId="77777777" w:rsidR="00E32082" w:rsidRDefault="00E32082">
      <w:pPr>
        <w:pStyle w:val="Corpodetexto"/>
      </w:pPr>
    </w:p>
    <w:p w14:paraId="5D25581E" w14:textId="77777777" w:rsidR="00E32082" w:rsidRDefault="001E1403">
      <w:pPr>
        <w:pStyle w:val="Corpodetexto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4890F039" wp14:editId="7B5C95BE">
            <wp:simplePos x="0" y="0"/>
            <wp:positionH relativeFrom="margin">
              <wp:posOffset>294005</wp:posOffset>
            </wp:positionH>
            <wp:positionV relativeFrom="margin">
              <wp:posOffset>9780905</wp:posOffset>
            </wp:positionV>
            <wp:extent cx="1619885" cy="539750"/>
            <wp:effectExtent l="0" t="0" r="0" b="0"/>
            <wp:wrapSquare wrapText="bothSides"/>
            <wp:docPr id="3" name="Imagem 2" descr="logo_ISEP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logo_ISEP_smal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53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B24F9C" w14:textId="0C450C8A" w:rsidR="00E32082" w:rsidRDefault="00683BEF" w:rsidP="00683BEF">
      <w:pPr>
        <w:pStyle w:val="Corpodetexto"/>
        <w:jc w:val="center"/>
      </w:pPr>
      <w:r>
        <w:rPr>
          <w:noProof/>
        </w:rPr>
        <w:drawing>
          <wp:inline distT="0" distB="0" distL="0" distR="0" wp14:anchorId="4FFED150" wp14:editId="0A061291">
            <wp:extent cx="3968750" cy="1165608"/>
            <wp:effectExtent l="0" t="0" r="0" b="0"/>
            <wp:docPr id="1" name="Imagem 1" descr="Uma imagem com alimentaç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alimentaçã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281" cy="117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1645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5B5445FB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4B0DA41F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655E0F5A" w14:textId="77777777" w:rsidR="00E32082" w:rsidRPr="00B731BA" w:rsidRDefault="00E32082" w:rsidP="00E32082">
      <w:pPr>
        <w:pStyle w:val="Ttulo"/>
        <w:jc w:val="center"/>
        <w:rPr>
          <w:rFonts w:asciiTheme="minorHAnsi" w:hAnsiTheme="minorHAnsi" w:cstheme="minorHAnsi"/>
          <w:b/>
          <w:color w:val="000000"/>
          <w:sz w:val="36"/>
          <w:szCs w:val="36"/>
        </w:rPr>
      </w:pPr>
    </w:p>
    <w:p w14:paraId="647FE495" w14:textId="786E41A1" w:rsidR="00E32082" w:rsidRPr="00B731BA" w:rsidRDefault="00C301BE" w:rsidP="00E32082">
      <w:pPr>
        <w:pStyle w:val="Ttulo"/>
        <w:jc w:val="center"/>
        <w:rPr>
          <w:rFonts w:asciiTheme="minorHAnsi" w:hAnsiTheme="minorHAnsi" w:cstheme="minorHAnsi"/>
          <w:b/>
          <w:color w:val="000000"/>
          <w:sz w:val="36"/>
          <w:szCs w:val="36"/>
        </w:rPr>
      </w:pPr>
      <w:r>
        <w:rPr>
          <w:rFonts w:asciiTheme="minorHAnsi" w:hAnsiTheme="minorHAnsi" w:cstheme="minorHAnsi"/>
          <w:b/>
          <w:color w:val="000000"/>
          <w:sz w:val="36"/>
          <w:szCs w:val="36"/>
        </w:rPr>
        <w:t>Requisitos RGPD</w:t>
      </w:r>
    </w:p>
    <w:p w14:paraId="19710FC2" w14:textId="5B2D3AC8" w:rsidR="00E32082" w:rsidRPr="00B731BA" w:rsidRDefault="00C301BE" w:rsidP="00E32082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LAPR5</w:t>
      </w:r>
      <w:r w:rsidR="00B343AA">
        <w:rPr>
          <w:rFonts w:asciiTheme="minorHAnsi" w:hAnsiTheme="minorHAnsi" w:cstheme="minorHAnsi"/>
          <w:b/>
          <w:bCs/>
          <w:sz w:val="28"/>
          <w:szCs w:val="28"/>
        </w:rPr>
        <w:t xml:space="preserve"> – Sprint C</w:t>
      </w:r>
      <w:r w:rsidR="00352854">
        <w:rPr>
          <w:rFonts w:asciiTheme="minorHAnsi" w:hAnsiTheme="minorHAnsi" w:cstheme="minorHAnsi"/>
          <w:b/>
          <w:bCs/>
          <w:sz w:val="28"/>
          <w:szCs w:val="28"/>
        </w:rPr>
        <w:t>&amp;D</w:t>
      </w:r>
    </w:p>
    <w:p w14:paraId="217640F9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bookmarkEnd w:id="0"/>
    <w:p w14:paraId="50A74C79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164FD267" w14:textId="0730E81C" w:rsidR="00CA01E1" w:rsidRPr="00B731BA" w:rsidRDefault="00CA01E1" w:rsidP="00CA01E1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b/>
          <w:i/>
          <w:sz w:val="24"/>
          <w:szCs w:val="24"/>
        </w:rPr>
      </w:pPr>
      <w:r w:rsidRPr="00B731BA">
        <w:rPr>
          <w:rFonts w:asciiTheme="minorHAnsi" w:hAnsiTheme="minorHAnsi" w:cstheme="minorHAnsi"/>
          <w:b/>
          <w:sz w:val="24"/>
          <w:szCs w:val="24"/>
        </w:rPr>
        <w:t xml:space="preserve">Turma </w:t>
      </w:r>
      <w:r w:rsidR="00C301BE">
        <w:rPr>
          <w:rFonts w:asciiTheme="minorHAnsi" w:hAnsiTheme="minorHAnsi" w:cstheme="minorHAnsi"/>
          <w:b/>
          <w:sz w:val="24"/>
          <w:szCs w:val="24"/>
        </w:rPr>
        <w:t>3DJ</w:t>
      </w:r>
      <w:r w:rsidRPr="00B731BA">
        <w:rPr>
          <w:rFonts w:asciiTheme="minorHAnsi" w:hAnsiTheme="minorHAnsi" w:cstheme="minorHAnsi"/>
          <w:b/>
          <w:sz w:val="24"/>
          <w:szCs w:val="24"/>
        </w:rPr>
        <w:t xml:space="preserve"> _ Grupo </w:t>
      </w:r>
      <w:r w:rsidR="00C301BE">
        <w:rPr>
          <w:rFonts w:asciiTheme="minorHAnsi" w:hAnsiTheme="minorHAnsi" w:cstheme="minorHAnsi"/>
          <w:b/>
          <w:sz w:val="24"/>
          <w:szCs w:val="24"/>
        </w:rPr>
        <w:t>57</w:t>
      </w:r>
    </w:p>
    <w:p w14:paraId="02E96A7E" w14:textId="77777777" w:rsidR="00AF2985" w:rsidRPr="00B731BA" w:rsidRDefault="00AF2985" w:rsidP="00AF2985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1190903</w:t>
      </w:r>
      <w:r w:rsidRPr="00B731BA">
        <w:rPr>
          <w:rFonts w:asciiTheme="minorHAnsi" w:hAnsiTheme="minorHAnsi" w:cstheme="minorHAnsi"/>
          <w:sz w:val="24"/>
          <w:szCs w:val="24"/>
        </w:rPr>
        <w:t xml:space="preserve"> _ </w:t>
      </w:r>
      <w:r>
        <w:rPr>
          <w:rFonts w:asciiTheme="minorHAnsi" w:hAnsiTheme="minorHAnsi" w:cstheme="minorHAnsi"/>
          <w:sz w:val="24"/>
          <w:szCs w:val="24"/>
        </w:rPr>
        <w:t>Miguel Gonçalves</w:t>
      </w:r>
    </w:p>
    <w:p w14:paraId="4FA70B09" w14:textId="77777777" w:rsidR="00AF2985" w:rsidRPr="00B731BA" w:rsidRDefault="00AF2985" w:rsidP="00AF2985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1191018</w:t>
      </w:r>
      <w:r w:rsidRPr="00B731BA">
        <w:rPr>
          <w:rFonts w:asciiTheme="minorHAnsi" w:hAnsiTheme="minorHAnsi" w:cstheme="minorHAnsi"/>
          <w:sz w:val="24"/>
          <w:szCs w:val="24"/>
        </w:rPr>
        <w:t xml:space="preserve"> _ </w:t>
      </w:r>
      <w:r>
        <w:rPr>
          <w:rFonts w:asciiTheme="minorHAnsi" w:hAnsiTheme="minorHAnsi" w:cstheme="minorHAnsi"/>
          <w:sz w:val="24"/>
          <w:szCs w:val="24"/>
        </w:rPr>
        <w:t>Rúben Rodrigues</w:t>
      </w:r>
    </w:p>
    <w:p w14:paraId="565F3901" w14:textId="77777777" w:rsidR="00AF2985" w:rsidRPr="00B731BA" w:rsidRDefault="00AF2985" w:rsidP="00AF2985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1191042</w:t>
      </w:r>
      <w:r w:rsidRPr="00B731BA">
        <w:rPr>
          <w:rFonts w:asciiTheme="minorHAnsi" w:hAnsiTheme="minorHAnsi" w:cstheme="minorHAnsi"/>
          <w:sz w:val="24"/>
          <w:szCs w:val="24"/>
        </w:rPr>
        <w:t xml:space="preserve"> _ </w:t>
      </w:r>
      <w:r>
        <w:rPr>
          <w:rFonts w:asciiTheme="minorHAnsi" w:hAnsiTheme="minorHAnsi" w:cstheme="minorHAnsi"/>
          <w:sz w:val="24"/>
          <w:szCs w:val="24"/>
        </w:rPr>
        <w:t>Rui Pinto</w:t>
      </w:r>
    </w:p>
    <w:p w14:paraId="1E1AB8F3" w14:textId="77777777" w:rsidR="00AF2985" w:rsidRPr="00B731BA" w:rsidRDefault="00AF2985" w:rsidP="00AF2985">
      <w:pPr>
        <w:pStyle w:val="Corpodetexto"/>
        <w:tabs>
          <w:tab w:val="left" w:pos="4795"/>
        </w:tabs>
        <w:spacing w:line="276" w:lineRule="auto"/>
        <w:ind w:firstLine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>1191106</w:t>
      </w:r>
      <w:r w:rsidRPr="00B731BA">
        <w:rPr>
          <w:rFonts w:asciiTheme="minorHAnsi" w:hAnsiTheme="minorHAnsi" w:cstheme="minorHAnsi"/>
          <w:sz w:val="24"/>
        </w:rPr>
        <w:t xml:space="preserve"> _ </w:t>
      </w:r>
      <w:r>
        <w:rPr>
          <w:rFonts w:asciiTheme="minorHAnsi" w:hAnsiTheme="minorHAnsi" w:cstheme="minorHAnsi"/>
          <w:sz w:val="24"/>
        </w:rPr>
        <w:t>Tomás Limbado</w:t>
      </w:r>
    </w:p>
    <w:p w14:paraId="2E7972EA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043A4830" w14:textId="77777777" w:rsidR="00B9748E" w:rsidRPr="00B731BA" w:rsidRDefault="00B9748E">
      <w:pPr>
        <w:pStyle w:val="Corpodetexto"/>
        <w:rPr>
          <w:rFonts w:asciiTheme="minorHAnsi" w:hAnsiTheme="minorHAnsi" w:cstheme="minorHAnsi"/>
        </w:rPr>
      </w:pPr>
    </w:p>
    <w:p w14:paraId="4AF0105C" w14:textId="42D76024" w:rsidR="00B731BA" w:rsidRDefault="00445BE2" w:rsidP="00445BE2">
      <w:pPr>
        <w:jc w:val="center"/>
        <w:rPr>
          <w:rFonts w:asciiTheme="minorHAnsi" w:eastAsia="Arial Narrow" w:hAnsiTheme="minorHAnsi" w:cstheme="minorHAnsi"/>
          <w:b/>
        </w:rPr>
      </w:pPr>
      <w:bookmarkStart w:id="1" w:name="_Toc448847918"/>
      <w:r w:rsidRPr="00B731BA">
        <w:rPr>
          <w:rFonts w:asciiTheme="minorHAnsi" w:eastAsia="Arial Narrow" w:hAnsiTheme="minorHAnsi" w:cstheme="minorHAnsi"/>
          <w:b/>
        </w:rPr>
        <w:t xml:space="preserve">Data: </w:t>
      </w:r>
      <w:r w:rsidR="00C301BE">
        <w:rPr>
          <w:rFonts w:asciiTheme="minorHAnsi" w:eastAsia="Arial Narrow" w:hAnsiTheme="minorHAnsi" w:cstheme="minorHAnsi"/>
          <w:b/>
        </w:rPr>
        <w:t>23</w:t>
      </w:r>
      <w:r w:rsidR="00B731BA">
        <w:rPr>
          <w:rFonts w:asciiTheme="minorHAnsi" w:eastAsia="Arial Narrow" w:hAnsiTheme="minorHAnsi" w:cstheme="minorHAnsi"/>
          <w:b/>
        </w:rPr>
        <w:t>/</w:t>
      </w:r>
      <w:r w:rsidR="00C301BE">
        <w:rPr>
          <w:rFonts w:asciiTheme="minorHAnsi" w:eastAsia="Arial Narrow" w:hAnsiTheme="minorHAnsi" w:cstheme="minorHAnsi"/>
          <w:b/>
        </w:rPr>
        <w:t>01</w:t>
      </w:r>
      <w:r w:rsidRPr="00B731BA">
        <w:rPr>
          <w:rFonts w:asciiTheme="minorHAnsi" w:eastAsia="Arial Narrow" w:hAnsiTheme="minorHAnsi" w:cstheme="minorHAnsi"/>
          <w:b/>
        </w:rPr>
        <w:t>/</w:t>
      </w:r>
      <w:r w:rsidR="00C301BE">
        <w:rPr>
          <w:rFonts w:asciiTheme="minorHAnsi" w:eastAsia="Arial Narrow" w:hAnsiTheme="minorHAnsi" w:cstheme="minorHAnsi"/>
          <w:b/>
        </w:rPr>
        <w:t>2022</w:t>
      </w:r>
    </w:p>
    <w:p w14:paraId="050B3D8C" w14:textId="3CC1A14E" w:rsidR="00B731BA" w:rsidRDefault="00B731BA">
      <w:pPr>
        <w:spacing w:line="240" w:lineRule="auto"/>
        <w:jc w:val="left"/>
        <w:rPr>
          <w:rFonts w:asciiTheme="minorHAnsi" w:eastAsia="Arial Narrow" w:hAnsiTheme="minorHAnsi" w:cstheme="minorHAnsi"/>
          <w:b/>
        </w:rPr>
      </w:pPr>
      <w:r>
        <w:rPr>
          <w:rFonts w:asciiTheme="minorHAnsi" w:eastAsia="Arial Narrow" w:hAnsiTheme="minorHAnsi" w:cstheme="minorHAnsi"/>
          <w:b/>
        </w:rPr>
        <w:br w:type="page"/>
      </w:r>
    </w:p>
    <w:p w14:paraId="0439B89F" w14:textId="77777777" w:rsidR="00A71651" w:rsidRPr="004A6F4A" w:rsidRDefault="005A0F5B" w:rsidP="00A71651">
      <w:pPr>
        <w:rPr>
          <w:lang w:bidi="pt-PT"/>
        </w:rPr>
      </w:pPr>
      <w:bookmarkStart w:id="2" w:name="_Toc471979348"/>
      <w:bookmarkEnd w:id="1"/>
      <w:r w:rsidRPr="004A6F4A">
        <w:rPr>
          <w:lang w:bidi="pt-PT"/>
        </w:rPr>
        <w:lastRenderedPageBreak/>
        <w:t xml:space="preserve"> </w:t>
      </w:r>
      <w:bookmarkEnd w:id="2"/>
      <w:r w:rsidR="00A71651" w:rsidRPr="004A6F4A">
        <w:rPr>
          <w:lang w:bidi="pt-PT"/>
        </w:rPr>
        <w:t xml:space="preserve"> </w:t>
      </w:r>
    </w:p>
    <w:sdt>
      <w:sdtPr>
        <w:rPr>
          <w:rFonts w:ascii="Calibri" w:hAnsi="Calibri" w:cs="Calibri"/>
          <w:bCs w:val="0"/>
          <w:color w:val="auto"/>
          <w:sz w:val="22"/>
          <w:szCs w:val="24"/>
        </w:rPr>
        <w:id w:val="-847707443"/>
        <w:docPartObj>
          <w:docPartGallery w:val="Table of Contents"/>
          <w:docPartUnique/>
        </w:docPartObj>
      </w:sdtPr>
      <w:sdtEndPr>
        <w:rPr>
          <w:rFonts w:cs="Times , serif"/>
          <w:b/>
        </w:rPr>
      </w:sdtEndPr>
      <w:sdtContent>
        <w:p w14:paraId="356C4E01" w14:textId="77777777" w:rsidR="00A71651" w:rsidRDefault="00A71651" w:rsidP="00A71651">
          <w:pPr>
            <w:pStyle w:val="Cabealhodondice"/>
            <w:rPr>
              <w:rFonts w:ascii="Calibri" w:hAnsi="Calibri" w:cs="Calibri"/>
              <w:color w:val="auto"/>
            </w:rPr>
          </w:pPr>
          <w:r w:rsidRPr="00B731BA">
            <w:rPr>
              <w:rFonts w:ascii="Calibri" w:hAnsi="Calibri" w:cs="Calibri"/>
              <w:color w:val="auto"/>
            </w:rPr>
            <w:t>Índice</w:t>
          </w:r>
        </w:p>
        <w:p w14:paraId="16F95694" w14:textId="77777777" w:rsidR="00A71651" w:rsidRPr="00B731BA" w:rsidRDefault="00A71651" w:rsidP="00A71651"/>
        <w:p w14:paraId="72C9C61B" w14:textId="08F4FA19" w:rsidR="006B305C" w:rsidRDefault="00A71651">
          <w:pPr>
            <w:pStyle w:val="ndice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842386" w:history="1">
            <w:r w:rsidR="006B305C" w:rsidRPr="008B0303">
              <w:rPr>
                <w:rStyle w:val="Hiperligao"/>
                <w:noProof/>
                <w:lang w:bidi="pt-PT"/>
              </w:rPr>
              <w:t>Política de Privacidade</w:t>
            </w:r>
            <w:r w:rsidR="006B305C">
              <w:rPr>
                <w:noProof/>
                <w:webHidden/>
              </w:rPr>
              <w:tab/>
            </w:r>
            <w:r w:rsidR="006B305C">
              <w:rPr>
                <w:noProof/>
                <w:webHidden/>
              </w:rPr>
              <w:fldChar w:fldCharType="begin"/>
            </w:r>
            <w:r w:rsidR="006B305C">
              <w:rPr>
                <w:noProof/>
                <w:webHidden/>
              </w:rPr>
              <w:instrText xml:space="preserve"> PAGEREF _Toc93842386 \h </w:instrText>
            </w:r>
            <w:r w:rsidR="006B305C">
              <w:rPr>
                <w:noProof/>
                <w:webHidden/>
              </w:rPr>
            </w:r>
            <w:r w:rsidR="006B305C">
              <w:rPr>
                <w:noProof/>
                <w:webHidden/>
              </w:rPr>
              <w:fldChar w:fldCharType="separate"/>
            </w:r>
            <w:r w:rsidR="00D44D79">
              <w:rPr>
                <w:noProof/>
                <w:webHidden/>
              </w:rPr>
              <w:t>3</w:t>
            </w:r>
            <w:r w:rsidR="006B305C">
              <w:rPr>
                <w:noProof/>
                <w:webHidden/>
              </w:rPr>
              <w:fldChar w:fldCharType="end"/>
            </w:r>
          </w:hyperlink>
        </w:p>
        <w:p w14:paraId="41C1EA20" w14:textId="6238DD7C" w:rsidR="006B305C" w:rsidRDefault="00865EA7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3842387" w:history="1">
            <w:r w:rsidR="006B305C" w:rsidRPr="008B0303">
              <w:rPr>
                <w:rStyle w:val="Hiperligao"/>
                <w:noProof/>
              </w:rPr>
              <w:t>Responsável pelo tratamento</w:t>
            </w:r>
            <w:r w:rsidR="006B305C">
              <w:rPr>
                <w:noProof/>
                <w:webHidden/>
              </w:rPr>
              <w:tab/>
            </w:r>
            <w:r w:rsidR="006B305C">
              <w:rPr>
                <w:noProof/>
                <w:webHidden/>
              </w:rPr>
              <w:fldChar w:fldCharType="begin"/>
            </w:r>
            <w:r w:rsidR="006B305C">
              <w:rPr>
                <w:noProof/>
                <w:webHidden/>
              </w:rPr>
              <w:instrText xml:space="preserve"> PAGEREF _Toc93842387 \h </w:instrText>
            </w:r>
            <w:r w:rsidR="006B305C">
              <w:rPr>
                <w:noProof/>
                <w:webHidden/>
              </w:rPr>
            </w:r>
            <w:r w:rsidR="006B305C">
              <w:rPr>
                <w:noProof/>
                <w:webHidden/>
              </w:rPr>
              <w:fldChar w:fldCharType="separate"/>
            </w:r>
            <w:r w:rsidR="00D44D79">
              <w:rPr>
                <w:noProof/>
                <w:webHidden/>
              </w:rPr>
              <w:t>3</w:t>
            </w:r>
            <w:r w:rsidR="006B305C">
              <w:rPr>
                <w:noProof/>
                <w:webHidden/>
              </w:rPr>
              <w:fldChar w:fldCharType="end"/>
            </w:r>
          </w:hyperlink>
        </w:p>
        <w:p w14:paraId="473FB241" w14:textId="218A99CA" w:rsidR="006B305C" w:rsidRDefault="00865EA7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3842388" w:history="1">
            <w:r w:rsidR="006B305C" w:rsidRPr="008B0303">
              <w:rPr>
                <w:rStyle w:val="Hiperligao"/>
                <w:noProof/>
              </w:rPr>
              <w:t>Informações Recolhidas</w:t>
            </w:r>
            <w:r w:rsidR="006B305C">
              <w:rPr>
                <w:noProof/>
                <w:webHidden/>
              </w:rPr>
              <w:tab/>
            </w:r>
            <w:r w:rsidR="006B305C">
              <w:rPr>
                <w:noProof/>
                <w:webHidden/>
              </w:rPr>
              <w:fldChar w:fldCharType="begin"/>
            </w:r>
            <w:r w:rsidR="006B305C">
              <w:rPr>
                <w:noProof/>
                <w:webHidden/>
              </w:rPr>
              <w:instrText xml:space="preserve"> PAGEREF _Toc93842388 \h </w:instrText>
            </w:r>
            <w:r w:rsidR="006B305C">
              <w:rPr>
                <w:noProof/>
                <w:webHidden/>
              </w:rPr>
            </w:r>
            <w:r w:rsidR="006B305C">
              <w:rPr>
                <w:noProof/>
                <w:webHidden/>
              </w:rPr>
              <w:fldChar w:fldCharType="separate"/>
            </w:r>
            <w:r w:rsidR="00D44D79">
              <w:rPr>
                <w:noProof/>
                <w:webHidden/>
              </w:rPr>
              <w:t>3</w:t>
            </w:r>
            <w:r w:rsidR="006B305C">
              <w:rPr>
                <w:noProof/>
                <w:webHidden/>
              </w:rPr>
              <w:fldChar w:fldCharType="end"/>
            </w:r>
          </w:hyperlink>
        </w:p>
        <w:p w14:paraId="71A63F47" w14:textId="2A7241D2" w:rsidR="006B305C" w:rsidRDefault="00865EA7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3842389" w:history="1">
            <w:r w:rsidR="006B305C" w:rsidRPr="008B0303">
              <w:rPr>
                <w:rStyle w:val="Hiperligao"/>
                <w:noProof/>
              </w:rPr>
              <w:t>Direito ao esquecimento</w:t>
            </w:r>
            <w:r w:rsidR="006B305C">
              <w:rPr>
                <w:noProof/>
                <w:webHidden/>
              </w:rPr>
              <w:tab/>
            </w:r>
            <w:r w:rsidR="006B305C">
              <w:rPr>
                <w:noProof/>
                <w:webHidden/>
              </w:rPr>
              <w:fldChar w:fldCharType="begin"/>
            </w:r>
            <w:r w:rsidR="006B305C">
              <w:rPr>
                <w:noProof/>
                <w:webHidden/>
              </w:rPr>
              <w:instrText xml:space="preserve"> PAGEREF _Toc93842389 \h </w:instrText>
            </w:r>
            <w:r w:rsidR="006B305C">
              <w:rPr>
                <w:noProof/>
                <w:webHidden/>
              </w:rPr>
            </w:r>
            <w:r w:rsidR="006B305C">
              <w:rPr>
                <w:noProof/>
                <w:webHidden/>
              </w:rPr>
              <w:fldChar w:fldCharType="separate"/>
            </w:r>
            <w:r w:rsidR="00D44D79">
              <w:rPr>
                <w:noProof/>
                <w:webHidden/>
              </w:rPr>
              <w:t>3</w:t>
            </w:r>
            <w:r w:rsidR="006B305C">
              <w:rPr>
                <w:noProof/>
                <w:webHidden/>
              </w:rPr>
              <w:fldChar w:fldCharType="end"/>
            </w:r>
          </w:hyperlink>
        </w:p>
        <w:p w14:paraId="11D67491" w14:textId="3743C21D" w:rsidR="006B305C" w:rsidRDefault="00865EA7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3842390" w:history="1">
            <w:r w:rsidR="006B305C" w:rsidRPr="008B0303">
              <w:rPr>
                <w:rStyle w:val="Hiperligao"/>
                <w:noProof/>
              </w:rPr>
              <w:t>Direitos dos Titulares dos Dados</w:t>
            </w:r>
            <w:r w:rsidR="006B305C">
              <w:rPr>
                <w:noProof/>
                <w:webHidden/>
              </w:rPr>
              <w:tab/>
            </w:r>
            <w:r w:rsidR="006B305C">
              <w:rPr>
                <w:noProof/>
                <w:webHidden/>
              </w:rPr>
              <w:fldChar w:fldCharType="begin"/>
            </w:r>
            <w:r w:rsidR="006B305C">
              <w:rPr>
                <w:noProof/>
                <w:webHidden/>
              </w:rPr>
              <w:instrText xml:space="preserve"> PAGEREF _Toc93842390 \h </w:instrText>
            </w:r>
            <w:r w:rsidR="006B305C">
              <w:rPr>
                <w:noProof/>
                <w:webHidden/>
              </w:rPr>
            </w:r>
            <w:r w:rsidR="006B305C">
              <w:rPr>
                <w:noProof/>
                <w:webHidden/>
              </w:rPr>
              <w:fldChar w:fldCharType="separate"/>
            </w:r>
            <w:r w:rsidR="00D44D79">
              <w:rPr>
                <w:noProof/>
                <w:webHidden/>
              </w:rPr>
              <w:t>4</w:t>
            </w:r>
            <w:r w:rsidR="006B305C">
              <w:rPr>
                <w:noProof/>
                <w:webHidden/>
              </w:rPr>
              <w:fldChar w:fldCharType="end"/>
            </w:r>
          </w:hyperlink>
        </w:p>
        <w:p w14:paraId="6B429632" w14:textId="26B22ADC" w:rsidR="006B305C" w:rsidRDefault="00865EA7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3842391" w:history="1">
            <w:r w:rsidR="006B305C" w:rsidRPr="008B0303">
              <w:rPr>
                <w:rStyle w:val="Hiperligao"/>
                <w:noProof/>
              </w:rPr>
              <w:t>Outros Termos</w:t>
            </w:r>
            <w:r w:rsidR="006B305C">
              <w:rPr>
                <w:noProof/>
                <w:webHidden/>
              </w:rPr>
              <w:tab/>
            </w:r>
            <w:r w:rsidR="006B305C">
              <w:rPr>
                <w:noProof/>
                <w:webHidden/>
              </w:rPr>
              <w:fldChar w:fldCharType="begin"/>
            </w:r>
            <w:r w:rsidR="006B305C">
              <w:rPr>
                <w:noProof/>
                <w:webHidden/>
              </w:rPr>
              <w:instrText xml:space="preserve"> PAGEREF _Toc93842391 \h </w:instrText>
            </w:r>
            <w:r w:rsidR="006B305C">
              <w:rPr>
                <w:noProof/>
                <w:webHidden/>
              </w:rPr>
            </w:r>
            <w:r w:rsidR="006B305C">
              <w:rPr>
                <w:noProof/>
                <w:webHidden/>
              </w:rPr>
              <w:fldChar w:fldCharType="separate"/>
            </w:r>
            <w:r w:rsidR="00D44D79">
              <w:rPr>
                <w:noProof/>
                <w:webHidden/>
              </w:rPr>
              <w:t>4</w:t>
            </w:r>
            <w:r w:rsidR="006B305C">
              <w:rPr>
                <w:noProof/>
                <w:webHidden/>
              </w:rPr>
              <w:fldChar w:fldCharType="end"/>
            </w:r>
          </w:hyperlink>
        </w:p>
        <w:p w14:paraId="7488ECDA" w14:textId="047B6267" w:rsidR="006B305C" w:rsidRDefault="00865EA7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3842392" w:history="1">
            <w:r w:rsidR="006B305C" w:rsidRPr="008B0303">
              <w:rPr>
                <w:rStyle w:val="Hiperligao"/>
                <w:noProof/>
              </w:rPr>
              <w:t>Encarregado de Proteção de Dados</w:t>
            </w:r>
            <w:r w:rsidR="006B305C">
              <w:rPr>
                <w:noProof/>
                <w:webHidden/>
              </w:rPr>
              <w:tab/>
            </w:r>
            <w:r w:rsidR="006B305C">
              <w:rPr>
                <w:noProof/>
                <w:webHidden/>
              </w:rPr>
              <w:fldChar w:fldCharType="begin"/>
            </w:r>
            <w:r w:rsidR="006B305C">
              <w:rPr>
                <w:noProof/>
                <w:webHidden/>
              </w:rPr>
              <w:instrText xml:space="preserve"> PAGEREF _Toc93842392 \h </w:instrText>
            </w:r>
            <w:r w:rsidR="006B305C">
              <w:rPr>
                <w:noProof/>
                <w:webHidden/>
              </w:rPr>
            </w:r>
            <w:r w:rsidR="006B305C">
              <w:rPr>
                <w:noProof/>
                <w:webHidden/>
              </w:rPr>
              <w:fldChar w:fldCharType="separate"/>
            </w:r>
            <w:r w:rsidR="00D44D79">
              <w:rPr>
                <w:noProof/>
                <w:webHidden/>
              </w:rPr>
              <w:t>5</w:t>
            </w:r>
            <w:r w:rsidR="006B305C">
              <w:rPr>
                <w:noProof/>
                <w:webHidden/>
              </w:rPr>
              <w:fldChar w:fldCharType="end"/>
            </w:r>
          </w:hyperlink>
        </w:p>
        <w:p w14:paraId="43F36E97" w14:textId="595789C3" w:rsidR="006B305C" w:rsidRDefault="00865EA7">
          <w:pPr>
            <w:pStyle w:val="ndice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3842393" w:history="1">
            <w:r w:rsidR="006B305C" w:rsidRPr="008B0303">
              <w:rPr>
                <w:rStyle w:val="Hiperligao"/>
                <w:noProof/>
              </w:rPr>
              <w:t>Evidências dos Casos de Uso</w:t>
            </w:r>
            <w:r w:rsidR="006B305C">
              <w:rPr>
                <w:noProof/>
                <w:webHidden/>
              </w:rPr>
              <w:tab/>
            </w:r>
            <w:r w:rsidR="006B305C">
              <w:rPr>
                <w:noProof/>
                <w:webHidden/>
              </w:rPr>
              <w:fldChar w:fldCharType="begin"/>
            </w:r>
            <w:r w:rsidR="006B305C">
              <w:rPr>
                <w:noProof/>
                <w:webHidden/>
              </w:rPr>
              <w:instrText xml:space="preserve"> PAGEREF _Toc93842393 \h </w:instrText>
            </w:r>
            <w:r w:rsidR="006B305C">
              <w:rPr>
                <w:noProof/>
                <w:webHidden/>
              </w:rPr>
            </w:r>
            <w:r w:rsidR="006B305C">
              <w:rPr>
                <w:noProof/>
                <w:webHidden/>
              </w:rPr>
              <w:fldChar w:fldCharType="separate"/>
            </w:r>
            <w:r w:rsidR="00D44D79">
              <w:rPr>
                <w:noProof/>
                <w:webHidden/>
              </w:rPr>
              <w:t>6</w:t>
            </w:r>
            <w:r w:rsidR="006B305C">
              <w:rPr>
                <w:noProof/>
                <w:webHidden/>
              </w:rPr>
              <w:fldChar w:fldCharType="end"/>
            </w:r>
          </w:hyperlink>
        </w:p>
        <w:p w14:paraId="6CE67962" w14:textId="36E3A9E6" w:rsidR="006B305C" w:rsidRDefault="00865EA7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3842394" w:history="1">
            <w:r w:rsidR="006B305C" w:rsidRPr="008B0303">
              <w:rPr>
                <w:rStyle w:val="Hiperligao"/>
                <w:noProof/>
              </w:rPr>
              <w:t>Dever de Informação e Recolha de Consentimentos</w:t>
            </w:r>
            <w:r w:rsidR="006B305C">
              <w:rPr>
                <w:noProof/>
                <w:webHidden/>
              </w:rPr>
              <w:tab/>
            </w:r>
            <w:r w:rsidR="006B305C">
              <w:rPr>
                <w:noProof/>
                <w:webHidden/>
              </w:rPr>
              <w:fldChar w:fldCharType="begin"/>
            </w:r>
            <w:r w:rsidR="006B305C">
              <w:rPr>
                <w:noProof/>
                <w:webHidden/>
              </w:rPr>
              <w:instrText xml:space="preserve"> PAGEREF _Toc93842394 \h </w:instrText>
            </w:r>
            <w:r w:rsidR="006B305C">
              <w:rPr>
                <w:noProof/>
                <w:webHidden/>
              </w:rPr>
            </w:r>
            <w:r w:rsidR="006B305C">
              <w:rPr>
                <w:noProof/>
                <w:webHidden/>
              </w:rPr>
              <w:fldChar w:fldCharType="separate"/>
            </w:r>
            <w:r w:rsidR="00D44D79">
              <w:rPr>
                <w:noProof/>
                <w:webHidden/>
              </w:rPr>
              <w:t>6</w:t>
            </w:r>
            <w:r w:rsidR="006B305C">
              <w:rPr>
                <w:noProof/>
                <w:webHidden/>
              </w:rPr>
              <w:fldChar w:fldCharType="end"/>
            </w:r>
          </w:hyperlink>
        </w:p>
        <w:p w14:paraId="60CB9F55" w14:textId="4344A478" w:rsidR="006B305C" w:rsidRDefault="00865EA7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3842395" w:history="1">
            <w:r w:rsidR="006B305C" w:rsidRPr="008B0303">
              <w:rPr>
                <w:rStyle w:val="Hiperligao"/>
                <w:noProof/>
              </w:rPr>
              <w:t>Direito ao esquecimento</w:t>
            </w:r>
            <w:r w:rsidR="006B305C">
              <w:rPr>
                <w:noProof/>
                <w:webHidden/>
              </w:rPr>
              <w:tab/>
            </w:r>
            <w:r w:rsidR="006B305C">
              <w:rPr>
                <w:noProof/>
                <w:webHidden/>
              </w:rPr>
              <w:fldChar w:fldCharType="begin"/>
            </w:r>
            <w:r w:rsidR="006B305C">
              <w:rPr>
                <w:noProof/>
                <w:webHidden/>
              </w:rPr>
              <w:instrText xml:space="preserve"> PAGEREF _Toc93842395 \h </w:instrText>
            </w:r>
            <w:r w:rsidR="006B305C">
              <w:rPr>
                <w:noProof/>
                <w:webHidden/>
              </w:rPr>
            </w:r>
            <w:r w:rsidR="006B305C">
              <w:rPr>
                <w:noProof/>
                <w:webHidden/>
              </w:rPr>
              <w:fldChar w:fldCharType="separate"/>
            </w:r>
            <w:r w:rsidR="00D44D79">
              <w:rPr>
                <w:noProof/>
                <w:webHidden/>
              </w:rPr>
              <w:t>7</w:t>
            </w:r>
            <w:r w:rsidR="006B305C">
              <w:rPr>
                <w:noProof/>
                <w:webHidden/>
              </w:rPr>
              <w:fldChar w:fldCharType="end"/>
            </w:r>
          </w:hyperlink>
        </w:p>
        <w:p w14:paraId="1666AB89" w14:textId="7EAC6E18" w:rsidR="00A71651" w:rsidRDefault="00A71651" w:rsidP="00A71651">
          <w:r>
            <w:rPr>
              <w:b/>
              <w:bCs/>
            </w:rPr>
            <w:fldChar w:fldCharType="end"/>
          </w:r>
        </w:p>
      </w:sdtContent>
    </w:sdt>
    <w:p w14:paraId="7BCF6AA7" w14:textId="77777777" w:rsidR="00A71651" w:rsidRPr="004A6F4A" w:rsidRDefault="00A71651" w:rsidP="00A71651"/>
    <w:p w14:paraId="5F3B783C" w14:textId="77777777" w:rsidR="00A71651" w:rsidRPr="00E32082" w:rsidRDefault="00A71651" w:rsidP="00A71651">
      <w:pPr>
        <w:rPr>
          <w:lang w:bidi="pt-PT"/>
        </w:rPr>
      </w:pPr>
    </w:p>
    <w:p w14:paraId="67F3B31B" w14:textId="4A8918E0" w:rsidR="00A71651" w:rsidRDefault="00A71651" w:rsidP="004D64D1">
      <w:pPr>
        <w:spacing w:line="240" w:lineRule="auto"/>
        <w:jc w:val="left"/>
        <w:rPr>
          <w:lang w:bidi="pt-PT"/>
        </w:rPr>
      </w:pPr>
      <w:r>
        <w:rPr>
          <w:lang w:bidi="pt-PT"/>
        </w:rPr>
        <w:br w:type="page"/>
      </w:r>
    </w:p>
    <w:p w14:paraId="0B2AFCD6" w14:textId="71AB2E90" w:rsidR="00A71651" w:rsidRPr="00A71651" w:rsidRDefault="00A71651" w:rsidP="00A71651">
      <w:pPr>
        <w:pStyle w:val="Ttulo1"/>
        <w:spacing w:line="360" w:lineRule="auto"/>
        <w:jc w:val="both"/>
        <w:rPr>
          <w:sz w:val="28"/>
          <w:szCs w:val="28"/>
          <w:lang w:bidi="pt-PT"/>
        </w:rPr>
      </w:pPr>
      <w:r w:rsidRPr="00A71651">
        <w:rPr>
          <w:sz w:val="28"/>
          <w:szCs w:val="28"/>
          <w:lang w:bidi="pt-PT"/>
        </w:rPr>
        <w:lastRenderedPageBreak/>
        <w:t xml:space="preserve"> </w:t>
      </w:r>
      <w:bookmarkStart w:id="3" w:name="_Toc93842386"/>
      <w:r w:rsidRPr="00A71651">
        <w:rPr>
          <w:sz w:val="28"/>
          <w:szCs w:val="28"/>
          <w:lang w:bidi="pt-PT"/>
        </w:rPr>
        <w:t>Política de Privacidade</w:t>
      </w:r>
      <w:bookmarkEnd w:id="3"/>
    </w:p>
    <w:p w14:paraId="324A0ECD" w14:textId="7EA5D673" w:rsidR="004D64D1" w:rsidRPr="005D42E7" w:rsidRDefault="004D64D1" w:rsidP="004D64D1">
      <w:r w:rsidRPr="005D42E7">
        <w:rPr>
          <w:b/>
          <w:bCs/>
          <w:sz w:val="24"/>
          <w:szCs w:val="26"/>
        </w:rPr>
        <w:t xml:space="preserve">De acordo com o artigo 13.º do Regulamento Europeu de Proteção de Dados Pessoais Reg. UE 2016/679 e a respetiva Retificação de outubro de 2020 </w:t>
      </w:r>
      <w:r w:rsidRPr="005D42E7">
        <w:t xml:space="preserve">                   </w:t>
      </w:r>
    </w:p>
    <w:p w14:paraId="5E269A86" w14:textId="77777777" w:rsidR="004D64D1" w:rsidRDefault="004D64D1" w:rsidP="004D64D1">
      <w:r>
        <w:t xml:space="preserve">A Graphs4Social reconhece a importância da proteção dos dados pessoais dos utilizadores.   </w:t>
      </w:r>
    </w:p>
    <w:p w14:paraId="3127CFCD" w14:textId="77777777" w:rsidR="00993C19" w:rsidRDefault="004D64D1" w:rsidP="004D64D1">
      <w:r>
        <w:t xml:space="preserve">Nesta Política de Privacidade, poderá encontrar todas as informações necessárias para melhor compreender como tratamos os seus dados pessoais. </w:t>
      </w:r>
    </w:p>
    <w:p w14:paraId="0A02EE89" w14:textId="3B89D11B" w:rsidR="004D64D1" w:rsidRDefault="004D64D1" w:rsidP="004D64D1">
      <w:r>
        <w:t xml:space="preserve">                   </w:t>
      </w:r>
    </w:p>
    <w:p w14:paraId="24017583" w14:textId="18482242" w:rsidR="00993C19" w:rsidRDefault="00993C19" w:rsidP="00993C19">
      <w:pPr>
        <w:pStyle w:val="Ttulo2"/>
        <w:rPr>
          <w:sz w:val="24"/>
          <w:szCs w:val="28"/>
        </w:rPr>
      </w:pPr>
      <w:bookmarkStart w:id="4" w:name="_Toc93842387"/>
      <w:r w:rsidRPr="00993C19">
        <w:rPr>
          <w:sz w:val="24"/>
          <w:szCs w:val="28"/>
        </w:rPr>
        <w:t>Responsável pelo tratamento</w:t>
      </w:r>
      <w:bookmarkEnd w:id="4"/>
    </w:p>
    <w:p w14:paraId="2256FF8A" w14:textId="3B9C2590" w:rsidR="00993C19" w:rsidRDefault="00993C19" w:rsidP="00993C19">
      <w:r>
        <w:t>A Graphs4Social, S.A., com sede na Avenida dos Aliados, 4000-064 Santo Ildefonso, Porto, com o NIF 521478963 é a Responsável pelo Tratamento dos dados recolhidos neste website.</w:t>
      </w:r>
    </w:p>
    <w:p w14:paraId="7059D303" w14:textId="77777777" w:rsidR="006B305C" w:rsidRPr="00993C19" w:rsidRDefault="006B305C" w:rsidP="00993C19"/>
    <w:p w14:paraId="5791E228" w14:textId="77777777" w:rsidR="006B305C" w:rsidRDefault="00993C19" w:rsidP="00993C19">
      <w:pPr>
        <w:pStyle w:val="Ttulo2"/>
        <w:rPr>
          <w:sz w:val="24"/>
          <w:szCs w:val="28"/>
        </w:rPr>
      </w:pPr>
      <w:bookmarkStart w:id="5" w:name="_Toc93842388"/>
      <w:r w:rsidRPr="00993C19">
        <w:rPr>
          <w:sz w:val="24"/>
          <w:szCs w:val="28"/>
        </w:rPr>
        <w:t>Informações Recolhidas</w:t>
      </w:r>
      <w:bookmarkEnd w:id="5"/>
    </w:p>
    <w:p w14:paraId="129E0D59" w14:textId="77777777" w:rsidR="006B305C" w:rsidRPr="006B305C" w:rsidRDefault="006B305C" w:rsidP="006B305C">
      <w:pPr>
        <w:rPr>
          <w:b/>
          <w:bCs/>
          <w:szCs w:val="22"/>
        </w:rPr>
      </w:pPr>
      <w:r w:rsidRPr="006B305C">
        <w:rPr>
          <w:b/>
          <w:bCs/>
          <w:szCs w:val="22"/>
        </w:rPr>
        <w:t>Informações e Conteúdos fornecidos</w:t>
      </w:r>
    </w:p>
    <w:p w14:paraId="5472C9A0" w14:textId="6B77C0BD" w:rsidR="006B305C" w:rsidRDefault="006B305C" w:rsidP="006B305C">
      <w:r>
        <w:t xml:space="preserve">Recolhemos os conteúdos, comunicações e outras informações que fornece quando utiliza o nosso produto, incluindo quando se regista numa conta, cria ou partilha conteúdo com outras pessoas. Isto pode incluir informações presentes nos ou sobre os conteúdos que forneceu, como a data em que um post foi criado. </w:t>
      </w:r>
    </w:p>
    <w:p w14:paraId="52ADE51A" w14:textId="77777777" w:rsidR="006B305C" w:rsidRPr="006B305C" w:rsidRDefault="006B305C" w:rsidP="006B305C">
      <w:pPr>
        <w:rPr>
          <w:b/>
          <w:bCs/>
          <w:szCs w:val="22"/>
        </w:rPr>
      </w:pPr>
      <w:r w:rsidRPr="006B305C">
        <w:rPr>
          <w:b/>
          <w:bCs/>
          <w:szCs w:val="22"/>
        </w:rPr>
        <w:t>Redes e ligações</w:t>
      </w:r>
    </w:p>
    <w:p w14:paraId="743AF873" w14:textId="77777777" w:rsidR="006B305C" w:rsidRDefault="006B305C" w:rsidP="006B305C">
      <w:r>
        <w:t xml:space="preserve">Recolhemos informações sobre as pessoas, contas e tags com os quais tem ligações e sobre a forma como interage com os mesmos na Rede Social. </w:t>
      </w:r>
    </w:p>
    <w:p w14:paraId="155A4419" w14:textId="77777777" w:rsidR="006B305C" w:rsidRPr="006B305C" w:rsidRDefault="006B305C" w:rsidP="006B305C">
      <w:pPr>
        <w:rPr>
          <w:b/>
          <w:bCs/>
          <w:szCs w:val="22"/>
        </w:rPr>
      </w:pPr>
      <w:r w:rsidRPr="006B305C">
        <w:rPr>
          <w:b/>
          <w:bCs/>
          <w:szCs w:val="22"/>
        </w:rPr>
        <w:t>Interação com outros utilizadores</w:t>
      </w:r>
    </w:p>
    <w:p w14:paraId="47AFF301" w14:textId="267F5989" w:rsidR="00993C19" w:rsidRDefault="006B305C" w:rsidP="006B305C">
      <w:r>
        <w:t>Também recebemos e analisamos conteúdos e informações que as outras pessoas fornecem quando utilizam a Rede Social. Isto pode incluir informações sobre si, como quando outras pessoas comentam um post seu.</w:t>
      </w:r>
    </w:p>
    <w:p w14:paraId="7E9A9E67" w14:textId="77777777" w:rsidR="006B305C" w:rsidRPr="006B305C" w:rsidRDefault="006B305C" w:rsidP="006B305C"/>
    <w:p w14:paraId="6E5EF4E9" w14:textId="32B793DA" w:rsidR="00993C19" w:rsidRPr="004D64D1" w:rsidRDefault="00993C19" w:rsidP="00993C19">
      <w:pPr>
        <w:pStyle w:val="Ttulo2"/>
        <w:rPr>
          <w:sz w:val="24"/>
          <w:szCs w:val="28"/>
        </w:rPr>
      </w:pPr>
      <w:bookmarkStart w:id="6" w:name="_Toc93842389"/>
      <w:r w:rsidRPr="004D64D1">
        <w:rPr>
          <w:sz w:val="24"/>
          <w:szCs w:val="28"/>
        </w:rPr>
        <w:t>Direito ao esquecimento</w:t>
      </w:r>
      <w:bookmarkEnd w:id="6"/>
    </w:p>
    <w:p w14:paraId="1DAB7EC0" w14:textId="77777777" w:rsidR="006B305C" w:rsidRDefault="006B305C" w:rsidP="006B305C">
      <w:r>
        <w:t xml:space="preserve">Armazenamos dados até a sua conta ser eliminada. Quando elimina a sua conta, eliminamos os conteúdos que publicou não vai conseguir recuperar essas informações mais tarde. As informações que as outras pessoas partilharam sobre si não fazem parte da sua conta e não vão ser eliminadas. </w:t>
      </w:r>
    </w:p>
    <w:p w14:paraId="7BE07E6C" w14:textId="77777777" w:rsidR="00993C19" w:rsidRPr="00993C19" w:rsidRDefault="00993C19" w:rsidP="00993C19"/>
    <w:p w14:paraId="25D39C37" w14:textId="420D8DA5" w:rsidR="00993C19" w:rsidRDefault="00993C19" w:rsidP="00993C19">
      <w:pPr>
        <w:pStyle w:val="Ttulo2"/>
        <w:rPr>
          <w:sz w:val="24"/>
          <w:szCs w:val="28"/>
        </w:rPr>
      </w:pPr>
      <w:bookmarkStart w:id="7" w:name="_Toc93842390"/>
      <w:r w:rsidRPr="00993C19">
        <w:rPr>
          <w:sz w:val="24"/>
          <w:szCs w:val="28"/>
        </w:rPr>
        <w:lastRenderedPageBreak/>
        <w:t>Direitos dos Titulares dos Dados</w:t>
      </w:r>
      <w:bookmarkEnd w:id="7"/>
    </w:p>
    <w:p w14:paraId="19DC034D" w14:textId="77777777" w:rsidR="006B305C" w:rsidRDefault="006B305C" w:rsidP="006B305C">
      <w:r>
        <w:t xml:space="preserve">Poderá exercer os seguintes direitos, conforme previstos pelo RGPD, através do email protecaodados@graphs4social.pt:                           </w:t>
      </w:r>
    </w:p>
    <w:p w14:paraId="28775666" w14:textId="77777777" w:rsidR="006B305C" w:rsidRPr="004D64D1" w:rsidRDefault="006B305C" w:rsidP="006B305C">
      <w:pPr>
        <w:pStyle w:val="PargrafodaLista"/>
        <w:numPr>
          <w:ilvl w:val="0"/>
          <w:numId w:val="18"/>
        </w:numPr>
        <w:spacing w:before="0" w:after="160" w:line="259" w:lineRule="auto"/>
        <w:rPr>
          <w:rFonts w:asciiTheme="minorHAnsi" w:hAnsiTheme="minorHAnsi" w:cstheme="minorHAnsi"/>
        </w:rPr>
      </w:pPr>
      <w:r w:rsidRPr="004D64D1">
        <w:rPr>
          <w:rFonts w:asciiTheme="minorHAnsi" w:hAnsiTheme="minorHAnsi" w:cstheme="minorHAnsi"/>
        </w:rPr>
        <w:t xml:space="preserve">Direito de acesso à sua informação pessoal;                </w:t>
      </w:r>
    </w:p>
    <w:p w14:paraId="053A4E17" w14:textId="77777777" w:rsidR="006B305C" w:rsidRPr="004D64D1" w:rsidRDefault="006B305C" w:rsidP="006B305C">
      <w:pPr>
        <w:pStyle w:val="PargrafodaLista"/>
        <w:numPr>
          <w:ilvl w:val="0"/>
          <w:numId w:val="18"/>
        </w:numPr>
        <w:spacing w:before="0" w:after="160" w:line="259" w:lineRule="auto"/>
        <w:rPr>
          <w:rFonts w:asciiTheme="minorHAnsi" w:hAnsiTheme="minorHAnsi" w:cstheme="minorHAnsi"/>
        </w:rPr>
      </w:pPr>
      <w:r w:rsidRPr="004D64D1">
        <w:rPr>
          <w:rFonts w:asciiTheme="minorHAnsi" w:hAnsiTheme="minorHAnsi" w:cstheme="minorHAnsi"/>
        </w:rPr>
        <w:t xml:space="preserve">Direito de retificação dos seus dados;                </w:t>
      </w:r>
    </w:p>
    <w:p w14:paraId="28D28353" w14:textId="77777777" w:rsidR="006B305C" w:rsidRPr="004D64D1" w:rsidRDefault="006B305C" w:rsidP="006B305C">
      <w:pPr>
        <w:pStyle w:val="PargrafodaLista"/>
        <w:numPr>
          <w:ilvl w:val="0"/>
          <w:numId w:val="18"/>
        </w:numPr>
        <w:spacing w:before="0" w:after="160" w:line="259" w:lineRule="auto"/>
        <w:rPr>
          <w:rFonts w:asciiTheme="minorHAnsi" w:hAnsiTheme="minorHAnsi" w:cstheme="minorHAnsi"/>
        </w:rPr>
      </w:pPr>
      <w:r w:rsidRPr="004D64D1">
        <w:rPr>
          <w:rFonts w:asciiTheme="minorHAnsi" w:hAnsiTheme="minorHAnsi" w:cstheme="minorHAnsi"/>
        </w:rPr>
        <w:t xml:space="preserve">Direito ao Apagamento dos dados;                </w:t>
      </w:r>
    </w:p>
    <w:p w14:paraId="2F04DF1F" w14:textId="77777777" w:rsidR="006B305C" w:rsidRPr="004D64D1" w:rsidRDefault="006B305C" w:rsidP="006B305C">
      <w:pPr>
        <w:pStyle w:val="PargrafodaLista"/>
        <w:numPr>
          <w:ilvl w:val="0"/>
          <w:numId w:val="18"/>
        </w:numPr>
        <w:spacing w:before="0" w:after="160" w:line="259" w:lineRule="auto"/>
        <w:rPr>
          <w:rFonts w:asciiTheme="minorHAnsi" w:hAnsiTheme="minorHAnsi" w:cstheme="minorHAnsi"/>
        </w:rPr>
      </w:pPr>
      <w:r w:rsidRPr="004D64D1">
        <w:rPr>
          <w:rFonts w:asciiTheme="minorHAnsi" w:hAnsiTheme="minorHAnsi" w:cstheme="minorHAnsi"/>
        </w:rPr>
        <w:t xml:space="preserve">Direito à limitação do tratamento;                </w:t>
      </w:r>
    </w:p>
    <w:p w14:paraId="68F0652D" w14:textId="77777777" w:rsidR="006B305C" w:rsidRPr="004D64D1" w:rsidRDefault="006B305C" w:rsidP="006B305C">
      <w:pPr>
        <w:pStyle w:val="PargrafodaLista"/>
        <w:numPr>
          <w:ilvl w:val="0"/>
          <w:numId w:val="18"/>
        </w:numPr>
        <w:spacing w:before="0" w:after="160" w:line="259" w:lineRule="auto"/>
        <w:rPr>
          <w:rFonts w:asciiTheme="minorHAnsi" w:hAnsiTheme="minorHAnsi" w:cstheme="minorHAnsi"/>
        </w:rPr>
      </w:pPr>
      <w:r w:rsidRPr="004D64D1">
        <w:rPr>
          <w:rFonts w:asciiTheme="minorHAnsi" w:hAnsiTheme="minorHAnsi" w:cstheme="minorHAnsi"/>
        </w:rPr>
        <w:t xml:space="preserve">Direito de oposição;                </w:t>
      </w:r>
    </w:p>
    <w:p w14:paraId="69666309" w14:textId="44EA9B42" w:rsidR="006B305C" w:rsidRPr="004D64D1" w:rsidRDefault="006B305C" w:rsidP="006B305C">
      <w:pPr>
        <w:pStyle w:val="PargrafodaLista"/>
        <w:numPr>
          <w:ilvl w:val="0"/>
          <w:numId w:val="18"/>
        </w:numPr>
        <w:spacing w:before="0" w:after="160" w:line="259" w:lineRule="auto"/>
        <w:rPr>
          <w:rFonts w:asciiTheme="minorHAnsi" w:hAnsiTheme="minorHAnsi" w:cstheme="minorHAnsi"/>
        </w:rPr>
      </w:pPr>
      <w:r w:rsidRPr="004D64D1">
        <w:rPr>
          <w:rFonts w:asciiTheme="minorHAnsi" w:hAnsiTheme="minorHAnsi" w:cstheme="minorHAnsi"/>
        </w:rPr>
        <w:t xml:space="preserve">Direito de apresentação de uma reclamação/queixa junto da </w:t>
      </w:r>
      <w:hyperlink r:id="rId13" w:history="1">
        <w:r w:rsidRPr="006B305C">
          <w:rPr>
            <w:rStyle w:val="Hiperligao"/>
            <w:rFonts w:asciiTheme="minorHAnsi" w:hAnsiTheme="minorHAnsi" w:cstheme="minorHAnsi"/>
          </w:rPr>
          <w:t>CNPD</w:t>
        </w:r>
      </w:hyperlink>
      <w:r w:rsidRPr="004D64D1">
        <w:rPr>
          <w:rFonts w:asciiTheme="minorHAnsi" w:hAnsiTheme="minorHAnsi" w:cstheme="minorHAnsi"/>
        </w:rPr>
        <w:t xml:space="preserve"> – Comissão Nacional de Proteção de Dados. Neste caso, solicitamos o especial favor de nos contactar previamente à apresentação da reclamação junto da CNPD tendo em vista a resolução rápida do problema reportado.            </w:t>
      </w:r>
    </w:p>
    <w:p w14:paraId="1CFFBC00" w14:textId="7843271D" w:rsidR="006B305C" w:rsidRDefault="006B305C" w:rsidP="006B305C">
      <w:r>
        <w:t>Sempre que os seus dados sejam processados com base no consentimento poderá retirar o seu consentimento em qualquer altura, sem que isso comprometa a licitude do tratamento efetuado com base no consentimento previamente dado.</w:t>
      </w:r>
    </w:p>
    <w:p w14:paraId="43408CF4" w14:textId="77777777" w:rsidR="006B305C" w:rsidRPr="006B305C" w:rsidRDefault="006B305C" w:rsidP="006B305C"/>
    <w:p w14:paraId="78D16D4E" w14:textId="4D9E98B4" w:rsidR="00993C19" w:rsidRDefault="00993C19" w:rsidP="00993C19">
      <w:pPr>
        <w:pStyle w:val="Ttulo2"/>
        <w:rPr>
          <w:sz w:val="24"/>
          <w:szCs w:val="28"/>
        </w:rPr>
      </w:pPr>
      <w:bookmarkStart w:id="8" w:name="_Toc93842391"/>
      <w:r>
        <w:rPr>
          <w:sz w:val="24"/>
          <w:szCs w:val="28"/>
        </w:rPr>
        <w:t>Outros Termos</w:t>
      </w:r>
      <w:bookmarkEnd w:id="8"/>
    </w:p>
    <w:p w14:paraId="51FB83D6" w14:textId="77777777" w:rsidR="006B305C" w:rsidRDefault="006B305C" w:rsidP="006B305C">
      <w:r>
        <w:t>A Graphs4Social conservará os seus dados enquanto se mantiver como utilizador registado no nosso site.  Isto, sem prejuízo do exercício do seu direito de oposição quando aplicável.</w:t>
      </w:r>
    </w:p>
    <w:p w14:paraId="38FD9397" w14:textId="77777777" w:rsidR="006B305C" w:rsidRDefault="006B305C" w:rsidP="006B305C">
      <w:r>
        <w:t xml:space="preserve">Para que os dados sejam tratados de forma adequada, a Graphs4Social possibilitará o acesso aos seus dados pessoais por parte das seguintes entidades:                        </w:t>
      </w:r>
    </w:p>
    <w:p w14:paraId="7313E271" w14:textId="77777777" w:rsidR="006B305C" w:rsidRPr="004D64D1" w:rsidRDefault="006B305C" w:rsidP="006B305C">
      <w:pPr>
        <w:pStyle w:val="PargrafodaLista"/>
        <w:numPr>
          <w:ilvl w:val="0"/>
          <w:numId w:val="19"/>
        </w:numPr>
        <w:spacing w:before="0" w:after="160" w:line="259" w:lineRule="auto"/>
        <w:rPr>
          <w:rFonts w:asciiTheme="minorHAnsi" w:hAnsiTheme="minorHAnsi" w:cstheme="minorHAnsi"/>
        </w:rPr>
      </w:pPr>
      <w:r w:rsidRPr="004D64D1">
        <w:rPr>
          <w:rFonts w:asciiTheme="minorHAnsi" w:hAnsiTheme="minorHAnsi" w:cstheme="minorHAnsi"/>
        </w:rPr>
        <w:t xml:space="preserve">Terceiros que levam a cabo parte da atividade de tratamento de dados, em nome e sob a responsabilidade da Graphs4Social, com base num contrato de subcontratação (subcontratantes) celebrado nos termos do artigo 28.º do RGPD; ou que exerçam as atividades de tratamento de dados em corresponsabilidade com a Graphs4Social (quando aplicável e em função de informação prestada no caso concreto);                </w:t>
      </w:r>
    </w:p>
    <w:p w14:paraId="5CE2FA0B" w14:textId="77777777" w:rsidR="006B305C" w:rsidRPr="004D64D1" w:rsidRDefault="006B305C" w:rsidP="006B305C">
      <w:pPr>
        <w:pStyle w:val="PargrafodaLista"/>
        <w:numPr>
          <w:ilvl w:val="0"/>
          <w:numId w:val="19"/>
        </w:numPr>
        <w:spacing w:before="0" w:after="160" w:line="259" w:lineRule="auto"/>
        <w:rPr>
          <w:rFonts w:asciiTheme="minorHAnsi" w:hAnsiTheme="minorHAnsi" w:cstheme="minorHAnsi"/>
        </w:rPr>
      </w:pPr>
      <w:r w:rsidRPr="004D64D1">
        <w:rPr>
          <w:rFonts w:asciiTheme="minorHAnsi" w:hAnsiTheme="minorHAnsi" w:cstheme="minorHAnsi"/>
        </w:rPr>
        <w:t xml:space="preserve">Pessoas individuais, trabalhadores e / ou colaboradores que tenham sido designados para desempenhar uma ou mais atividades de tratamento dos seus dados na qualidade de “Pessoas Autorizadas” tal como previsto no artigo 29.º do RGPD;                </w:t>
      </w:r>
    </w:p>
    <w:p w14:paraId="0A9F4E8B" w14:textId="77777777" w:rsidR="006B305C" w:rsidRPr="004D64D1" w:rsidRDefault="006B305C" w:rsidP="006B305C">
      <w:pPr>
        <w:pStyle w:val="PargrafodaLista"/>
        <w:numPr>
          <w:ilvl w:val="0"/>
          <w:numId w:val="19"/>
        </w:numPr>
        <w:spacing w:before="0" w:after="160" w:line="259" w:lineRule="auto"/>
        <w:rPr>
          <w:rFonts w:asciiTheme="minorHAnsi" w:hAnsiTheme="minorHAnsi" w:cstheme="minorHAnsi"/>
        </w:rPr>
      </w:pPr>
      <w:r w:rsidRPr="004D64D1">
        <w:rPr>
          <w:rFonts w:asciiTheme="minorHAnsi" w:hAnsiTheme="minorHAnsi" w:cstheme="minorHAnsi"/>
        </w:rPr>
        <w:t xml:space="preserve">Os seus dados pessoais poderão ser comunicados a entidades públicas ou autoridades judiciais, se assim for obrigatório por lei ou para prevenir ou punir a prática de crimes.                 </w:t>
      </w:r>
    </w:p>
    <w:p w14:paraId="1C94D61B" w14:textId="77777777" w:rsidR="006B305C" w:rsidRPr="004D64D1" w:rsidRDefault="006B305C" w:rsidP="006B305C">
      <w:pPr>
        <w:pStyle w:val="PargrafodaLista"/>
        <w:numPr>
          <w:ilvl w:val="0"/>
          <w:numId w:val="19"/>
        </w:numPr>
        <w:spacing w:before="0" w:after="160" w:line="259" w:lineRule="auto"/>
        <w:rPr>
          <w:rFonts w:asciiTheme="minorHAnsi" w:hAnsiTheme="minorHAnsi" w:cstheme="minorHAnsi"/>
        </w:rPr>
      </w:pPr>
      <w:r w:rsidRPr="004D64D1">
        <w:rPr>
          <w:rFonts w:asciiTheme="minorHAnsi" w:hAnsiTheme="minorHAnsi" w:cstheme="minorHAnsi"/>
        </w:rPr>
        <w:t xml:space="preserve">De acordo com o disposto no artigo 4.º/9 do RGPD, “as autoridades públicas que possam receber dados pessoais no âmbito de inquéritos específicos nos termos do direito da União ou dos Estados-Membros não são consideradas destinatários”.            </w:t>
      </w:r>
    </w:p>
    <w:p w14:paraId="58550DB3" w14:textId="4DFD468A" w:rsidR="006B305C" w:rsidRDefault="006B305C" w:rsidP="006B305C"/>
    <w:p w14:paraId="088803D6" w14:textId="77777777" w:rsidR="006B305C" w:rsidRPr="006B305C" w:rsidRDefault="006B305C" w:rsidP="006B305C"/>
    <w:p w14:paraId="29C771AB" w14:textId="1DC4D685" w:rsidR="00993C19" w:rsidRPr="004D64D1" w:rsidRDefault="00993C19" w:rsidP="00993C19">
      <w:pPr>
        <w:pStyle w:val="Ttulo2"/>
        <w:rPr>
          <w:sz w:val="24"/>
          <w:szCs w:val="28"/>
        </w:rPr>
      </w:pPr>
      <w:bookmarkStart w:id="9" w:name="_Toc93842392"/>
      <w:r w:rsidRPr="00993C19">
        <w:rPr>
          <w:sz w:val="24"/>
          <w:szCs w:val="28"/>
        </w:rPr>
        <w:lastRenderedPageBreak/>
        <w:t>Encarregado de Proteção de Dados</w:t>
      </w:r>
      <w:bookmarkEnd w:id="9"/>
    </w:p>
    <w:p w14:paraId="2440014F" w14:textId="77777777" w:rsidR="004D64D1" w:rsidRDefault="004D64D1" w:rsidP="004D64D1">
      <w:r>
        <w:t>A Graphs4Social, S.A. nomeou um Encarregado de Proteção de Dados que poderá ser contactado através do email protecaodados@graphs4social.pt.</w:t>
      </w:r>
    </w:p>
    <w:p w14:paraId="467EF689" w14:textId="77777777" w:rsidR="004D64D1" w:rsidRDefault="004D64D1" w:rsidP="004D64D1"/>
    <w:p w14:paraId="0FC4C083" w14:textId="77777777" w:rsidR="004D64D1" w:rsidRDefault="004D64D1" w:rsidP="004D64D1">
      <w:r>
        <w:t xml:space="preserve">Esta política é efetiva a partir de </w:t>
      </w:r>
      <w:r w:rsidRPr="00D13B77">
        <w:rPr>
          <w:b/>
          <w:bCs/>
        </w:rPr>
        <w:t>novembro</w:t>
      </w:r>
      <w:r>
        <w:t xml:space="preserve"> de </w:t>
      </w:r>
      <w:r w:rsidRPr="00D13B77">
        <w:rPr>
          <w:b/>
          <w:bCs/>
        </w:rPr>
        <w:t>2021</w:t>
      </w:r>
      <w:r>
        <w:t>.</w:t>
      </w:r>
    </w:p>
    <w:p w14:paraId="0B32520C" w14:textId="77777777" w:rsidR="00A71651" w:rsidRDefault="00A71651" w:rsidP="00A71651">
      <w:pPr>
        <w:rPr>
          <w:lang w:bidi="pt-PT"/>
        </w:rPr>
      </w:pPr>
    </w:p>
    <w:p w14:paraId="24824198" w14:textId="77777777" w:rsidR="00A71651" w:rsidRPr="00B731BA" w:rsidRDefault="00A71651" w:rsidP="00A71651">
      <w:pPr>
        <w:rPr>
          <w:lang w:bidi="pt-PT"/>
        </w:rPr>
      </w:pPr>
    </w:p>
    <w:p w14:paraId="341B36A4" w14:textId="77777777" w:rsidR="00A71651" w:rsidRDefault="00A71651" w:rsidP="00A71651">
      <w:pPr>
        <w:spacing w:line="240" w:lineRule="auto"/>
        <w:jc w:val="left"/>
        <w:rPr>
          <w:rFonts w:cs="Times New Roman"/>
          <w:b/>
        </w:rPr>
      </w:pPr>
      <w:r>
        <w:br w:type="page"/>
      </w:r>
    </w:p>
    <w:p w14:paraId="4EFF667A" w14:textId="7C811BFF" w:rsidR="00A71651" w:rsidRPr="004D64D1" w:rsidRDefault="00A71651" w:rsidP="004D64D1">
      <w:pPr>
        <w:pStyle w:val="Ttulo1"/>
        <w:jc w:val="left"/>
        <w:rPr>
          <w:sz w:val="28"/>
          <w:szCs w:val="32"/>
        </w:rPr>
      </w:pPr>
      <w:bookmarkStart w:id="10" w:name="_Toc93842393"/>
      <w:r w:rsidRPr="00A71651">
        <w:rPr>
          <w:sz w:val="28"/>
          <w:szCs w:val="32"/>
        </w:rPr>
        <w:lastRenderedPageBreak/>
        <w:t>Evidências dos Casos de Uso</w:t>
      </w:r>
      <w:bookmarkEnd w:id="10"/>
    </w:p>
    <w:p w14:paraId="370B25D2" w14:textId="57B6857E" w:rsidR="00A71651" w:rsidRPr="004D64D1" w:rsidRDefault="004D64D1" w:rsidP="00A71651">
      <w:pPr>
        <w:pStyle w:val="Ttulo2"/>
        <w:rPr>
          <w:sz w:val="24"/>
          <w:szCs w:val="28"/>
        </w:rPr>
      </w:pPr>
      <w:bookmarkStart w:id="11" w:name="_Toc93842394"/>
      <w:r w:rsidRPr="004D64D1">
        <w:rPr>
          <w:sz w:val="24"/>
          <w:szCs w:val="28"/>
        </w:rPr>
        <w:t>Dever de Informação e Recolha de Consentimentos</w:t>
      </w:r>
      <w:bookmarkEnd w:id="11"/>
    </w:p>
    <w:p w14:paraId="0C75B833" w14:textId="77777777" w:rsidR="00925C99" w:rsidRDefault="002C08BD" w:rsidP="00A71651">
      <w:r>
        <w:rPr>
          <w:noProof/>
        </w:rPr>
        <w:drawing>
          <wp:anchor distT="0" distB="0" distL="114300" distR="114300" simplePos="0" relativeHeight="251659775" behindDoc="0" locked="0" layoutInCell="1" allowOverlap="1" wp14:anchorId="0320CF9D" wp14:editId="30A6CB50">
            <wp:simplePos x="0" y="0"/>
            <wp:positionH relativeFrom="page">
              <wp:posOffset>3105151</wp:posOffset>
            </wp:positionH>
            <wp:positionV relativeFrom="paragraph">
              <wp:posOffset>584200</wp:posOffset>
            </wp:positionV>
            <wp:extent cx="4019550" cy="2731770"/>
            <wp:effectExtent l="0" t="0" r="0" b="0"/>
            <wp:wrapNone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50" t="21810" r="17735"/>
                    <a:stretch/>
                  </pic:blipFill>
                  <pic:spPr bwMode="auto">
                    <a:xfrm>
                      <a:off x="0" y="0"/>
                      <a:ext cx="4019550" cy="2731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2985">
        <w:t>No momento do registo, o novo utilizador terá de ler e dar o seu consentimento acerca da política de privacidade</w:t>
      </w:r>
      <w:r w:rsidR="001C18D5">
        <w:t>. Para o consentimento e respetivo registo, terá</w:t>
      </w:r>
      <w:r w:rsidR="001C18D5" w:rsidRPr="001C18D5">
        <w:t xml:space="preserve"> </w:t>
      </w:r>
      <w:r w:rsidR="001C18D5">
        <w:t xml:space="preserve">de, obrigatoriamente, selecionar a </w:t>
      </w:r>
      <w:r w:rsidR="001C18D5" w:rsidRPr="00925C99">
        <w:rPr>
          <w:i/>
          <w:iCs/>
        </w:rPr>
        <w:t>checkbox</w:t>
      </w:r>
      <w:r w:rsidR="001C18D5">
        <w:t xml:space="preserve"> para o efeito</w:t>
      </w:r>
      <w:r w:rsidR="00925C99">
        <w:t>.</w:t>
      </w:r>
    </w:p>
    <w:p w14:paraId="41B6B86A" w14:textId="4C8E1599" w:rsidR="00A71651" w:rsidRDefault="002C08BD" w:rsidP="00A71651">
      <w:r>
        <w:rPr>
          <w:noProof/>
        </w:rPr>
        <w:drawing>
          <wp:anchor distT="0" distB="0" distL="114300" distR="114300" simplePos="0" relativeHeight="251661312" behindDoc="0" locked="0" layoutInCell="1" allowOverlap="1" wp14:anchorId="2BEC998D" wp14:editId="1FBCB0C6">
            <wp:simplePos x="0" y="0"/>
            <wp:positionH relativeFrom="margin">
              <wp:align>left</wp:align>
            </wp:positionH>
            <wp:positionV relativeFrom="paragraph">
              <wp:posOffset>120015</wp:posOffset>
            </wp:positionV>
            <wp:extent cx="2181225" cy="6402705"/>
            <wp:effectExtent l="0" t="0" r="9525" b="0"/>
            <wp:wrapNone/>
            <wp:docPr id="2" name="Imagem 2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mesa&#10;&#10;Descrição gerada automaticamente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32" r="14720"/>
                    <a:stretch/>
                  </pic:blipFill>
                  <pic:spPr bwMode="auto">
                    <a:xfrm>
                      <a:off x="0" y="0"/>
                      <a:ext cx="2181225" cy="6402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722B">
        <w:rPr>
          <w:noProof/>
        </w:rPr>
        <w:drawing>
          <wp:anchor distT="0" distB="0" distL="114300" distR="114300" simplePos="0" relativeHeight="251659264" behindDoc="0" locked="0" layoutInCell="1" allowOverlap="1" wp14:anchorId="5151B37C" wp14:editId="743137D5">
            <wp:simplePos x="0" y="0"/>
            <wp:positionH relativeFrom="page">
              <wp:posOffset>3105070</wp:posOffset>
            </wp:positionH>
            <wp:positionV relativeFrom="paragraph">
              <wp:posOffset>2084070</wp:posOffset>
            </wp:positionV>
            <wp:extent cx="4019550" cy="3530452"/>
            <wp:effectExtent l="0" t="0" r="0" b="0"/>
            <wp:wrapNone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38" r="12617" b="3696"/>
                    <a:stretch/>
                  </pic:blipFill>
                  <pic:spPr bwMode="auto">
                    <a:xfrm>
                      <a:off x="0" y="0"/>
                      <a:ext cx="4019550" cy="3530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5C99" w:rsidRPr="00925C99">
        <w:rPr>
          <w:noProof/>
        </w:rPr>
        <w:t xml:space="preserve">  </w:t>
      </w:r>
    </w:p>
    <w:p w14:paraId="786CB2B3" w14:textId="18043A95" w:rsidR="00925C99" w:rsidRDefault="00925C99" w:rsidP="00A71651"/>
    <w:p w14:paraId="19CD8D28" w14:textId="0D30E26C" w:rsidR="00A71651" w:rsidRDefault="00A71651" w:rsidP="00A71651"/>
    <w:p w14:paraId="276B1045" w14:textId="5F822013" w:rsidR="002C08BD" w:rsidRDefault="002C08BD" w:rsidP="00A71651"/>
    <w:p w14:paraId="1E156C98" w14:textId="21AE5F45" w:rsidR="002C08BD" w:rsidRDefault="002C08BD" w:rsidP="00A71651"/>
    <w:p w14:paraId="39898C1F" w14:textId="5B58A39C" w:rsidR="002C08BD" w:rsidRDefault="002C08BD" w:rsidP="00A71651"/>
    <w:p w14:paraId="72898DE8" w14:textId="088167E2" w:rsidR="002C08BD" w:rsidRDefault="002C08BD" w:rsidP="00A71651"/>
    <w:p w14:paraId="677AF263" w14:textId="4E592EFD" w:rsidR="002C08BD" w:rsidRDefault="002C08BD" w:rsidP="00A71651"/>
    <w:p w14:paraId="4E6C8536" w14:textId="6F458B5F" w:rsidR="002C08BD" w:rsidRDefault="002C08BD" w:rsidP="00A71651"/>
    <w:p w14:paraId="5A00ABFA" w14:textId="30597D7C" w:rsidR="002C08BD" w:rsidRDefault="002C08BD" w:rsidP="00A71651"/>
    <w:p w14:paraId="742FD4D0" w14:textId="08A8D298" w:rsidR="002C08BD" w:rsidRDefault="002C08BD" w:rsidP="00A71651"/>
    <w:p w14:paraId="4FA3CFC9" w14:textId="34DF8116" w:rsidR="002C08BD" w:rsidRDefault="002C08BD" w:rsidP="00A71651"/>
    <w:p w14:paraId="7D6804A0" w14:textId="2C27F65F" w:rsidR="002C08BD" w:rsidRDefault="002C08BD" w:rsidP="00A71651"/>
    <w:p w14:paraId="1423563C" w14:textId="5E1CDFD8" w:rsidR="002C08BD" w:rsidRDefault="002C08BD" w:rsidP="00A71651"/>
    <w:p w14:paraId="14C44FD7" w14:textId="2A22F3B4" w:rsidR="002C08BD" w:rsidRDefault="002C08BD" w:rsidP="00A71651"/>
    <w:p w14:paraId="19EC064D" w14:textId="419D80D1" w:rsidR="002C08BD" w:rsidRDefault="002C08BD" w:rsidP="00A71651"/>
    <w:p w14:paraId="5263ADB6" w14:textId="689CDBB3" w:rsidR="002C08BD" w:rsidRDefault="002C08BD" w:rsidP="00A71651"/>
    <w:p w14:paraId="64A5454E" w14:textId="43B6507C" w:rsidR="002C08BD" w:rsidRDefault="002C08BD" w:rsidP="00A71651"/>
    <w:p w14:paraId="443A816F" w14:textId="07AEB4EE" w:rsidR="002C08BD" w:rsidRDefault="002C08BD" w:rsidP="00A71651"/>
    <w:p w14:paraId="545FD591" w14:textId="4C627B86" w:rsidR="002C08BD" w:rsidRDefault="002C08BD" w:rsidP="00A7165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104F96" wp14:editId="52EF67AE">
                <wp:simplePos x="0" y="0"/>
                <wp:positionH relativeFrom="column">
                  <wp:posOffset>-123825</wp:posOffset>
                </wp:positionH>
                <wp:positionV relativeFrom="paragraph">
                  <wp:posOffset>138430</wp:posOffset>
                </wp:positionV>
                <wp:extent cx="409575" cy="304800"/>
                <wp:effectExtent l="0" t="19050" r="47625" b="38100"/>
                <wp:wrapNone/>
                <wp:docPr id="8" name="Seta: Para a Direi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0480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4A6D6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8" o:spid="_x0000_s1026" type="#_x0000_t13" style="position:absolute;margin-left:-9.75pt;margin-top:10.9pt;width:32.25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" adj="13563" fillcolor="#0070c0" strokecolor="#0070c0" strokeweight="2pt"/>
            </w:pict>
          </mc:Fallback>
        </mc:AlternateContent>
      </w:r>
    </w:p>
    <w:p w14:paraId="08287E30" w14:textId="6F0CD706" w:rsidR="002C08BD" w:rsidRDefault="002C08BD" w:rsidP="00A71651"/>
    <w:p w14:paraId="7DCFAE4C" w14:textId="336C270C" w:rsidR="002C08BD" w:rsidRDefault="002C08BD" w:rsidP="00A71651">
      <w:r>
        <w:rPr>
          <w:noProof/>
        </w:rPr>
        <w:drawing>
          <wp:anchor distT="0" distB="0" distL="114300" distR="114300" simplePos="0" relativeHeight="251660288" behindDoc="0" locked="0" layoutInCell="1" allowOverlap="1" wp14:anchorId="7B947F22" wp14:editId="271C9D9D">
            <wp:simplePos x="0" y="0"/>
            <wp:positionH relativeFrom="column">
              <wp:posOffset>2190750</wp:posOffset>
            </wp:positionH>
            <wp:positionV relativeFrom="paragraph">
              <wp:posOffset>207645</wp:posOffset>
            </wp:positionV>
            <wp:extent cx="4009390" cy="933450"/>
            <wp:effectExtent l="0" t="0" r="0" b="0"/>
            <wp:wrapNone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33115"/>
                    <a:stretch/>
                  </pic:blipFill>
                  <pic:spPr bwMode="auto">
                    <a:xfrm>
                      <a:off x="0" y="0"/>
                      <a:ext cx="4009390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43A006" w14:textId="4D0DAB76" w:rsidR="002C08BD" w:rsidRDefault="002C08BD" w:rsidP="00A71651"/>
    <w:p w14:paraId="612F1E53" w14:textId="7814966E" w:rsidR="002C08BD" w:rsidRDefault="002C08BD" w:rsidP="00A71651"/>
    <w:p w14:paraId="0B7A6A38" w14:textId="0B7E8408" w:rsidR="002C08BD" w:rsidRDefault="002C08BD" w:rsidP="00A71651"/>
    <w:p w14:paraId="7DACF86A" w14:textId="2E6A96AB" w:rsidR="00A71651" w:rsidRPr="004D64D1" w:rsidRDefault="004D64D1" w:rsidP="00A71651">
      <w:pPr>
        <w:pStyle w:val="Ttulo2"/>
        <w:rPr>
          <w:sz w:val="24"/>
          <w:szCs w:val="28"/>
        </w:rPr>
      </w:pPr>
      <w:bookmarkStart w:id="12" w:name="_Toc93842395"/>
      <w:bookmarkStart w:id="13" w:name="_Hlk93842021"/>
      <w:r w:rsidRPr="004D64D1">
        <w:rPr>
          <w:sz w:val="24"/>
          <w:szCs w:val="28"/>
        </w:rPr>
        <w:lastRenderedPageBreak/>
        <w:t>Direito ao esquecimento</w:t>
      </w:r>
      <w:bookmarkEnd w:id="12"/>
    </w:p>
    <w:bookmarkEnd w:id="13"/>
    <w:p w14:paraId="6FC3063F" w14:textId="3B8B4442" w:rsidR="00A71651" w:rsidRDefault="00B343AA" w:rsidP="00A71651">
      <w:r>
        <w:t>Para exercer o direito ao esquecimento do utilizador implementamos a opção de apagar a conta, tendo em consideração o definido na política de privacidade.</w:t>
      </w:r>
    </w:p>
    <w:p w14:paraId="68C66035" w14:textId="77777777" w:rsidR="00B343AA" w:rsidRDefault="00B343AA" w:rsidP="00A71651"/>
    <w:p w14:paraId="47E407BE" w14:textId="7929A9E1" w:rsidR="00B343AA" w:rsidRDefault="00B343AA" w:rsidP="00A7165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72AA50" wp14:editId="2540A1C8">
                <wp:simplePos x="0" y="0"/>
                <wp:positionH relativeFrom="column">
                  <wp:posOffset>1743075</wp:posOffset>
                </wp:positionH>
                <wp:positionV relativeFrom="paragraph">
                  <wp:posOffset>4726305</wp:posOffset>
                </wp:positionV>
                <wp:extent cx="409575" cy="304800"/>
                <wp:effectExtent l="0" t="19050" r="47625" b="38100"/>
                <wp:wrapNone/>
                <wp:docPr id="10" name="Seta: Para a Direi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0480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AB58C" id="Seta: Para a Direita 10" o:spid="_x0000_s1026" type="#_x0000_t13" style="position:absolute;margin-left:137.25pt;margin-top:372.15pt;width:32.25pt;height: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" adj="13563" fillcolor="#0070c0" strokecolor="#0070c0" strokeweight="2pt"/>
            </w:pict>
          </mc:Fallback>
        </mc:AlternateContent>
      </w:r>
      <w:r>
        <w:rPr>
          <w:noProof/>
        </w:rPr>
        <w:drawing>
          <wp:inline distT="0" distB="0" distL="0" distR="0" wp14:anchorId="28FD95C2" wp14:editId="733F094C">
            <wp:extent cx="6172200" cy="5158036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57" r="17469"/>
                    <a:stretch/>
                  </pic:blipFill>
                  <pic:spPr bwMode="auto">
                    <a:xfrm>
                      <a:off x="0" y="0"/>
                      <a:ext cx="6203118" cy="5183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D395F3" w14:textId="30E10DA3" w:rsidR="00A71651" w:rsidRDefault="00A71651" w:rsidP="00A71651"/>
    <w:p w14:paraId="7B2C56E0" w14:textId="7FBF446A" w:rsidR="00A71651" w:rsidRDefault="00A71651" w:rsidP="00A71651"/>
    <w:p w14:paraId="1804B3B8" w14:textId="1B9DE949" w:rsidR="00B731BA" w:rsidRDefault="00B731BA">
      <w:pPr>
        <w:spacing w:line="240" w:lineRule="auto"/>
        <w:jc w:val="left"/>
      </w:pPr>
    </w:p>
    <w:sectPr w:rsidR="00B731BA" w:rsidSect="00386789">
      <w:footerReference w:type="default" r:id="rId19"/>
      <w:pgSz w:w="12240" w:h="15840" w:code="1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87F74" w14:textId="77777777" w:rsidR="00865EA7" w:rsidRDefault="00865EA7">
      <w:r>
        <w:separator/>
      </w:r>
    </w:p>
  </w:endnote>
  <w:endnote w:type="continuationSeparator" w:id="0">
    <w:p w14:paraId="29AB74AC" w14:textId="77777777" w:rsidR="00865EA7" w:rsidRDefault="00865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, serif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altName w:val="Times New Roman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3B263F" w:rsidRPr="001F5F0C" w14:paraId="35833A22" w14:textId="77777777" w:rsidTr="00386789">
      <w:tc>
        <w:tcPr>
          <w:tcW w:w="4500" w:type="pct"/>
          <w:tcBorders>
            <w:top w:val="single" w:sz="4" w:space="0" w:color="000000"/>
          </w:tcBorders>
        </w:tcPr>
        <w:p w14:paraId="114339BA" w14:textId="66CD0260" w:rsidR="003B263F" w:rsidRPr="001F5F0C" w:rsidRDefault="003B263F" w:rsidP="003B263F">
          <w:pPr>
            <w:pStyle w:val="Rodap"/>
            <w:jc w:val="right"/>
            <w:rPr>
              <w:sz w:val="20"/>
              <w:szCs w:val="20"/>
            </w:rPr>
          </w:pPr>
          <w:r w:rsidRPr="001F5F0C">
            <w:rPr>
              <w:sz w:val="20"/>
              <w:szCs w:val="20"/>
            </w:rPr>
            <w:t>Re</w:t>
          </w:r>
          <w:r w:rsidR="00C301BE">
            <w:rPr>
              <w:sz w:val="20"/>
              <w:szCs w:val="20"/>
            </w:rPr>
            <w:t>quisitos RGPD</w:t>
          </w:r>
          <w:r w:rsidRPr="001F5F0C">
            <w:rPr>
              <w:sz w:val="20"/>
              <w:szCs w:val="20"/>
            </w:rPr>
            <w:t xml:space="preserve"> </w:t>
          </w:r>
          <w:r w:rsidR="00CA01E1">
            <w:rPr>
              <w:sz w:val="20"/>
              <w:szCs w:val="20"/>
            </w:rPr>
            <w:t xml:space="preserve">Grupo </w:t>
          </w:r>
          <w:r w:rsidR="00C301BE">
            <w:rPr>
              <w:sz w:val="20"/>
              <w:szCs w:val="20"/>
            </w:rPr>
            <w:t>57</w:t>
          </w:r>
          <w:r w:rsidR="00CA01E1">
            <w:rPr>
              <w:sz w:val="20"/>
              <w:szCs w:val="20"/>
            </w:rPr>
            <w:t xml:space="preserve"> Turma </w:t>
          </w:r>
          <w:r w:rsidR="00C301BE">
            <w:rPr>
              <w:sz w:val="20"/>
              <w:szCs w:val="20"/>
            </w:rPr>
            <w:t>3DJ</w:t>
          </w:r>
          <w:r w:rsidRPr="001F5F0C">
            <w:rPr>
              <w:sz w:val="20"/>
              <w:szCs w:val="20"/>
            </w:rPr>
            <w:t xml:space="preserve"> |</w:t>
          </w:r>
          <w:r w:rsidR="00C301BE">
            <w:rPr>
              <w:sz w:val="20"/>
              <w:szCs w:val="20"/>
            </w:rPr>
            <w:t xml:space="preserve"> LAPR5 2021-2022</w:t>
          </w:r>
          <w:r w:rsidRPr="001F5F0C">
            <w:rPr>
              <w:sz w:val="20"/>
              <w:szCs w:val="20"/>
            </w:rPr>
            <w:t xml:space="preserve"> </w:t>
          </w:r>
        </w:p>
      </w:tc>
      <w:tc>
        <w:tcPr>
          <w:tcW w:w="500" w:type="pct"/>
          <w:tcBorders>
            <w:top w:val="single" w:sz="4" w:space="0" w:color="C0504D"/>
          </w:tcBorders>
          <w:shd w:val="clear" w:color="auto" w:fill="C2794C"/>
        </w:tcPr>
        <w:p w14:paraId="5B0A4EF0" w14:textId="77777777" w:rsidR="003B263F" w:rsidRPr="001F5F0C" w:rsidRDefault="003B263F" w:rsidP="003B263F">
          <w:pPr>
            <w:pStyle w:val="Cabealho"/>
            <w:jc w:val="center"/>
            <w:rPr>
              <w:rFonts w:ascii="Calibri" w:hAnsi="Calibri"/>
              <w:b/>
              <w:color w:val="FFFFFF"/>
              <w:sz w:val="20"/>
              <w:szCs w:val="20"/>
            </w:rPr>
          </w:pPr>
          <w:r w:rsidRPr="001F5F0C">
            <w:rPr>
              <w:rFonts w:ascii="Calibri" w:hAnsi="Calibri"/>
              <w:b/>
              <w:sz w:val="20"/>
              <w:szCs w:val="20"/>
            </w:rPr>
            <w:fldChar w:fldCharType="begin"/>
          </w:r>
          <w:r w:rsidRPr="001F5F0C">
            <w:rPr>
              <w:rFonts w:ascii="Calibri" w:hAnsi="Calibri"/>
              <w:b/>
              <w:sz w:val="20"/>
              <w:szCs w:val="20"/>
            </w:rPr>
            <w:instrText>PAGE   \* MERGEFORMAT</w:instrText>
          </w:r>
          <w:r w:rsidRPr="001F5F0C">
            <w:rPr>
              <w:rFonts w:ascii="Calibri" w:hAnsi="Calibri"/>
              <w:b/>
              <w:sz w:val="20"/>
              <w:szCs w:val="20"/>
            </w:rPr>
            <w:fldChar w:fldCharType="separate"/>
          </w:r>
          <w:r w:rsidR="0024535E" w:rsidRPr="0024535E">
            <w:rPr>
              <w:rFonts w:ascii="Calibri" w:hAnsi="Calibri"/>
              <w:b/>
              <w:noProof/>
              <w:color w:val="FFFFFF"/>
              <w:sz w:val="20"/>
              <w:szCs w:val="20"/>
            </w:rPr>
            <w:t>7</w:t>
          </w:r>
          <w:r w:rsidRPr="001F5F0C">
            <w:rPr>
              <w:rFonts w:ascii="Calibri" w:hAnsi="Calibri"/>
              <w:b/>
              <w:color w:val="FFFFFF"/>
              <w:sz w:val="20"/>
              <w:szCs w:val="20"/>
            </w:rPr>
            <w:fldChar w:fldCharType="end"/>
          </w:r>
        </w:p>
      </w:tc>
    </w:tr>
  </w:tbl>
  <w:p w14:paraId="065A083E" w14:textId="77777777" w:rsidR="003B263F" w:rsidRPr="001F5F0C" w:rsidRDefault="003B263F">
    <w:pPr>
      <w:pStyle w:val="Rodap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7DA2F" w14:textId="77777777" w:rsidR="00865EA7" w:rsidRDefault="00865EA7">
      <w:r>
        <w:separator/>
      </w:r>
    </w:p>
  </w:footnote>
  <w:footnote w:type="continuationSeparator" w:id="0">
    <w:p w14:paraId="09E2CEED" w14:textId="77777777" w:rsidR="00865EA7" w:rsidRDefault="00865E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7184"/>
    <w:multiLevelType w:val="multilevel"/>
    <w:tmpl w:val="67243530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BF27EB5"/>
    <w:multiLevelType w:val="hybridMultilevel"/>
    <w:tmpl w:val="825C89F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5B2CC1"/>
    <w:multiLevelType w:val="hybridMultilevel"/>
    <w:tmpl w:val="5790C64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9A0739"/>
    <w:multiLevelType w:val="hybridMultilevel"/>
    <w:tmpl w:val="848092E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503F09"/>
    <w:multiLevelType w:val="hybridMultilevel"/>
    <w:tmpl w:val="0534126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F552F9"/>
    <w:multiLevelType w:val="hybridMultilevel"/>
    <w:tmpl w:val="AE4C47A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1353A8"/>
    <w:multiLevelType w:val="hybridMultilevel"/>
    <w:tmpl w:val="5BA683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E45D4"/>
    <w:multiLevelType w:val="hybridMultilevel"/>
    <w:tmpl w:val="5334627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1641E2"/>
    <w:multiLevelType w:val="hybridMultilevel"/>
    <w:tmpl w:val="76343DA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29463D"/>
    <w:multiLevelType w:val="hybridMultilevel"/>
    <w:tmpl w:val="CF0A6EB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1DB38A3"/>
    <w:multiLevelType w:val="hybridMultilevel"/>
    <w:tmpl w:val="F5F8D66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111BEA"/>
    <w:multiLevelType w:val="hybridMultilevel"/>
    <w:tmpl w:val="30CA0606"/>
    <w:lvl w:ilvl="0" w:tplc="0840C600">
      <w:start w:val="1"/>
      <w:numFmt w:val="bullet"/>
      <w:lvlText w:val="-"/>
      <w:lvlJc w:val="left"/>
      <w:pPr>
        <w:ind w:left="1440" w:hanging="360"/>
      </w:pPr>
      <w:rPr>
        <w:rFonts w:ascii="Estrangelo Edessa" w:hAnsi="Estrangelo Edessa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7541B22"/>
    <w:multiLevelType w:val="multilevel"/>
    <w:tmpl w:val="BA2E0D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5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13" w15:restartNumberingAfterBreak="0">
    <w:nsid w:val="562051D5"/>
    <w:multiLevelType w:val="hybridMultilevel"/>
    <w:tmpl w:val="5E8A59F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6820DB3"/>
    <w:multiLevelType w:val="hybridMultilevel"/>
    <w:tmpl w:val="45F64BB2"/>
    <w:lvl w:ilvl="0" w:tplc="395493AA">
      <w:start w:val="1"/>
      <w:numFmt w:val="decimal"/>
      <w:pStyle w:val="Numberedlist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87791A"/>
    <w:multiLevelType w:val="multilevel"/>
    <w:tmpl w:val="4E72DF3E"/>
    <w:lvl w:ilvl="0">
      <w:start w:val="1"/>
      <w:numFmt w:val="lowerLetter"/>
      <w:lvlText w:val="%1)"/>
      <w:lvlJc w:val="left"/>
      <w:pPr>
        <w:ind w:left="1080" w:firstLine="720"/>
      </w:pPr>
      <w:rPr>
        <w:rFonts w:ascii="Cambria" w:eastAsia="Cambria" w:hAnsi="Cambria" w:cs="Cambria"/>
      </w:r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16" w15:restartNumberingAfterBreak="0">
    <w:nsid w:val="69110CB2"/>
    <w:multiLevelType w:val="hybridMultilevel"/>
    <w:tmpl w:val="5042871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5947289"/>
    <w:multiLevelType w:val="hybridMultilevel"/>
    <w:tmpl w:val="972E56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0"/>
  </w:num>
  <w:num w:numId="5">
    <w:abstractNumId w:val="11"/>
  </w:num>
  <w:num w:numId="6">
    <w:abstractNumId w:val="12"/>
  </w:num>
  <w:num w:numId="7">
    <w:abstractNumId w:val="9"/>
  </w:num>
  <w:num w:numId="8">
    <w:abstractNumId w:val="5"/>
  </w:num>
  <w:num w:numId="9">
    <w:abstractNumId w:val="1"/>
  </w:num>
  <w:num w:numId="10">
    <w:abstractNumId w:val="3"/>
  </w:num>
  <w:num w:numId="11">
    <w:abstractNumId w:val="13"/>
  </w:num>
  <w:num w:numId="12">
    <w:abstractNumId w:val="16"/>
  </w:num>
  <w:num w:numId="13">
    <w:abstractNumId w:val="8"/>
  </w:num>
  <w:num w:numId="14">
    <w:abstractNumId w:val="2"/>
  </w:num>
  <w:num w:numId="15">
    <w:abstractNumId w:val="7"/>
  </w:num>
  <w:num w:numId="16">
    <w:abstractNumId w:val="4"/>
  </w:num>
  <w:num w:numId="17">
    <w:abstractNumId w:val="10"/>
  </w:num>
  <w:num w:numId="18">
    <w:abstractNumId w:val="17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403"/>
    <w:rsid w:val="0005512A"/>
    <w:rsid w:val="000E55CE"/>
    <w:rsid w:val="001C18D5"/>
    <w:rsid w:val="001E1403"/>
    <w:rsid w:val="001F5F0C"/>
    <w:rsid w:val="00205CE5"/>
    <w:rsid w:val="0024535E"/>
    <w:rsid w:val="002A494F"/>
    <w:rsid w:val="002A66DB"/>
    <w:rsid w:val="002C08BD"/>
    <w:rsid w:val="002E5BDD"/>
    <w:rsid w:val="002F6EF2"/>
    <w:rsid w:val="00327E9B"/>
    <w:rsid w:val="00333300"/>
    <w:rsid w:val="00352854"/>
    <w:rsid w:val="00354DC1"/>
    <w:rsid w:val="00386789"/>
    <w:rsid w:val="00397BE1"/>
    <w:rsid w:val="003B263F"/>
    <w:rsid w:val="003C77C4"/>
    <w:rsid w:val="00445BE2"/>
    <w:rsid w:val="00451417"/>
    <w:rsid w:val="00467091"/>
    <w:rsid w:val="004707AB"/>
    <w:rsid w:val="00472654"/>
    <w:rsid w:val="004A6F4A"/>
    <w:rsid w:val="004D64D1"/>
    <w:rsid w:val="004F679A"/>
    <w:rsid w:val="00533052"/>
    <w:rsid w:val="00581AFB"/>
    <w:rsid w:val="00594931"/>
    <w:rsid w:val="005A0F5B"/>
    <w:rsid w:val="005C4CA6"/>
    <w:rsid w:val="005D42E7"/>
    <w:rsid w:val="00663640"/>
    <w:rsid w:val="00670979"/>
    <w:rsid w:val="00683BEF"/>
    <w:rsid w:val="006B305C"/>
    <w:rsid w:val="00751F53"/>
    <w:rsid w:val="00762052"/>
    <w:rsid w:val="007F7522"/>
    <w:rsid w:val="00812700"/>
    <w:rsid w:val="00865EA7"/>
    <w:rsid w:val="00880B40"/>
    <w:rsid w:val="008E1C1A"/>
    <w:rsid w:val="00925C99"/>
    <w:rsid w:val="00964655"/>
    <w:rsid w:val="00993C19"/>
    <w:rsid w:val="00A23FD3"/>
    <w:rsid w:val="00A64535"/>
    <w:rsid w:val="00A71651"/>
    <w:rsid w:val="00A8722B"/>
    <w:rsid w:val="00AD7CB4"/>
    <w:rsid w:val="00AF2985"/>
    <w:rsid w:val="00B343AA"/>
    <w:rsid w:val="00B731BA"/>
    <w:rsid w:val="00B9748E"/>
    <w:rsid w:val="00C301BE"/>
    <w:rsid w:val="00C33DC6"/>
    <w:rsid w:val="00C52C43"/>
    <w:rsid w:val="00C7793C"/>
    <w:rsid w:val="00C811F8"/>
    <w:rsid w:val="00CA01E1"/>
    <w:rsid w:val="00CB0143"/>
    <w:rsid w:val="00CD2826"/>
    <w:rsid w:val="00CF4C1D"/>
    <w:rsid w:val="00D0371C"/>
    <w:rsid w:val="00D44D79"/>
    <w:rsid w:val="00D95885"/>
    <w:rsid w:val="00DA360E"/>
    <w:rsid w:val="00DB74E5"/>
    <w:rsid w:val="00DD55C9"/>
    <w:rsid w:val="00E16B5D"/>
    <w:rsid w:val="00E21D17"/>
    <w:rsid w:val="00E2776B"/>
    <w:rsid w:val="00E32082"/>
    <w:rsid w:val="00E73332"/>
    <w:rsid w:val="00E81BB4"/>
    <w:rsid w:val="00EA23F3"/>
    <w:rsid w:val="00EA2D91"/>
    <w:rsid w:val="00ED0231"/>
    <w:rsid w:val="00F916C3"/>
    <w:rsid w:val="00FE7800"/>
    <w:rsid w:val="00FF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40EDFA1"/>
  <w15:docId w15:val="{B3B287CB-8145-407A-B5E9-1084FC7A3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731BA"/>
    <w:pPr>
      <w:spacing w:line="360" w:lineRule="auto"/>
      <w:jc w:val="both"/>
    </w:pPr>
    <w:rPr>
      <w:rFonts w:ascii="Calibri" w:hAnsi="Calibri" w:cs="Times , serif"/>
      <w:sz w:val="22"/>
      <w:szCs w:val="24"/>
    </w:rPr>
  </w:style>
  <w:style w:type="paragraph" w:styleId="Ttulo1">
    <w:name w:val="heading 1"/>
    <w:basedOn w:val="Normal"/>
    <w:next w:val="BodyText1"/>
    <w:link w:val="Ttulo1Carter"/>
    <w:qFormat/>
    <w:rsid w:val="00B731BA"/>
    <w:pPr>
      <w:spacing w:line="480" w:lineRule="auto"/>
      <w:jc w:val="center"/>
      <w:outlineLvl w:val="0"/>
    </w:pPr>
    <w:rPr>
      <w:rFonts w:cs="Times New Roman"/>
      <w:b/>
    </w:rPr>
  </w:style>
  <w:style w:type="paragraph" w:styleId="Ttulo2">
    <w:name w:val="heading 2"/>
    <w:basedOn w:val="Normal"/>
    <w:next w:val="Normal"/>
    <w:link w:val="Ttulo2Carter"/>
    <w:qFormat/>
    <w:rsid w:val="00B731BA"/>
    <w:pPr>
      <w:spacing w:line="480" w:lineRule="auto"/>
      <w:outlineLvl w:val="1"/>
    </w:pPr>
    <w:rPr>
      <w:rFonts w:cs="Times New Roman"/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uiPriority w:val="99"/>
    <w:rPr>
      <w:color w:val="0000FF"/>
      <w:u w:val="single"/>
    </w:rPr>
  </w:style>
  <w:style w:type="character" w:styleId="Hiperligaovisitada">
    <w:name w:val="FollowedHyperlink"/>
    <w:rPr>
      <w:color w:val="800080"/>
      <w:u w:val="single"/>
    </w:rPr>
  </w:style>
  <w:style w:type="paragraph" w:customStyle="1" w:styleId="BodyText1">
    <w:name w:val="Body Text1"/>
    <w:basedOn w:val="Normal"/>
    <w:link w:val="BodyTextChar"/>
  </w:style>
  <w:style w:type="character" w:customStyle="1" w:styleId="Ttulo1Carter">
    <w:name w:val="Título 1 Caráter"/>
    <w:link w:val="Ttulo1"/>
    <w:rsid w:val="00B731BA"/>
    <w:rPr>
      <w:rFonts w:ascii="Calibri" w:hAnsi="Calibri"/>
      <w:b/>
      <w:sz w:val="24"/>
      <w:szCs w:val="24"/>
    </w:rPr>
  </w:style>
  <w:style w:type="character" w:customStyle="1" w:styleId="Ttulo2Carter">
    <w:name w:val="Título 2 Caráter"/>
    <w:link w:val="Ttulo2"/>
    <w:rsid w:val="00B731BA"/>
    <w:rPr>
      <w:rFonts w:ascii="Calibri" w:hAnsi="Calibri"/>
      <w:b/>
      <w:sz w:val="22"/>
      <w:szCs w:val="24"/>
    </w:rPr>
  </w:style>
  <w:style w:type="paragraph" w:styleId="Cabealho">
    <w:name w:val="header"/>
    <w:basedOn w:val="Normal"/>
    <w:link w:val="CabealhoCarter"/>
    <w:uiPriority w:val="99"/>
    <w:pPr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character" w:customStyle="1" w:styleId="CabealhoCarter">
    <w:name w:val="Cabeçalho Caráter"/>
    <w:link w:val="Cabealho"/>
    <w:uiPriority w:val="99"/>
    <w:rPr>
      <w:rFonts w:cs="Times , serif"/>
      <w:sz w:val="24"/>
      <w:szCs w:val="24"/>
    </w:rPr>
  </w:style>
  <w:style w:type="paragraph" w:styleId="Rodap">
    <w:name w:val="footer"/>
    <w:basedOn w:val="Normal"/>
    <w:link w:val="RodapCarter"/>
    <w:uiPriority w:val="99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link w:val="Rodap"/>
    <w:uiPriority w:val="99"/>
    <w:rPr>
      <w:rFonts w:cs="Times , serif"/>
      <w:sz w:val="24"/>
      <w:szCs w:val="24"/>
    </w:rPr>
  </w:style>
  <w:style w:type="paragraph" w:styleId="Corpodetexto">
    <w:name w:val="Body Text"/>
    <w:basedOn w:val="Normal"/>
    <w:link w:val="CorpodetextoCarter"/>
    <w:pPr>
      <w:spacing w:line="480" w:lineRule="auto"/>
      <w:ind w:firstLine="540"/>
    </w:pPr>
    <w:rPr>
      <w:rFonts w:ascii="Times New Roman" w:hAnsi="Times New Roman" w:cs="Times New Roman"/>
    </w:rPr>
  </w:style>
  <w:style w:type="character" w:customStyle="1" w:styleId="CorpodetextoCarter">
    <w:name w:val="Corpo de texto Caráter"/>
    <w:link w:val="Corpodetexto"/>
    <w:rPr>
      <w:rFonts w:cs="Times , serif"/>
      <w:sz w:val="24"/>
      <w:szCs w:val="24"/>
    </w:rPr>
  </w:style>
  <w:style w:type="character" w:customStyle="1" w:styleId="TextodeblocoCarcter">
    <w:name w:val="Texto de bloco Carácter"/>
    <w:link w:val="BlockText1"/>
    <w:locked/>
    <w:rPr>
      <w:sz w:val="24"/>
      <w:lang w:val="pt-PT" w:eastAsia="pt-PT" w:bidi="pt-PT"/>
    </w:rPr>
  </w:style>
  <w:style w:type="paragraph" w:styleId="Textodebloco">
    <w:name w:val="Block Text"/>
    <w:basedOn w:val="BodyText1"/>
    <w:pPr>
      <w:spacing w:line="480" w:lineRule="auto"/>
    </w:pPr>
    <w:rPr>
      <w:rFonts w:ascii="Times New Roman" w:hAnsi="Times New Roman" w:cs="Times New Roman"/>
    </w:rPr>
  </w:style>
  <w:style w:type="paragraph" w:customStyle="1" w:styleId="Numberedlist">
    <w:name w:val="Numbered list"/>
    <w:basedOn w:val="Normal"/>
    <w:pPr>
      <w:numPr>
        <w:numId w:val="2"/>
      </w:numPr>
      <w:spacing w:line="480" w:lineRule="auto"/>
    </w:pPr>
    <w:rPr>
      <w:rFonts w:ascii="Times New Roman" w:hAnsi="Times New Roman" w:cs="Times New Roman"/>
      <w:lang w:bidi="pt-PT"/>
    </w:rPr>
  </w:style>
  <w:style w:type="paragraph" w:customStyle="1" w:styleId="Quotation">
    <w:name w:val="Quotation"/>
    <w:basedOn w:val="BodyText1"/>
    <w:pPr>
      <w:spacing w:line="480" w:lineRule="auto"/>
      <w:ind w:left="547"/>
    </w:pPr>
    <w:rPr>
      <w:rFonts w:ascii="Times New Roman" w:hAnsi="Times New Roman" w:cs="Times New Roman"/>
      <w:lang w:bidi="pt-PT"/>
    </w:rPr>
  </w:style>
  <w:style w:type="paragraph" w:customStyle="1" w:styleId="Reference">
    <w:name w:val="Reference"/>
    <w:basedOn w:val="BodyText1"/>
    <w:pPr>
      <w:spacing w:line="480" w:lineRule="auto"/>
      <w:ind w:left="547" w:hanging="547"/>
    </w:pPr>
    <w:rPr>
      <w:rFonts w:ascii="Times New Roman" w:hAnsi="Times New Roman" w:cs="Times New Roman"/>
      <w:lang w:bidi="pt-PT"/>
    </w:rPr>
  </w:style>
  <w:style w:type="paragraph" w:customStyle="1" w:styleId="Heading11">
    <w:name w:val="Heading 11"/>
    <w:basedOn w:val="Normal"/>
    <w:link w:val="Heading1Char"/>
  </w:style>
  <w:style w:type="character" w:customStyle="1" w:styleId="Heading1Char">
    <w:name w:val="Heading 1 Char"/>
    <w:link w:val="Heading11"/>
    <w:locked/>
    <w:rPr>
      <w:sz w:val="24"/>
      <w:lang w:val="pt-PT" w:eastAsia="pt-PT" w:bidi="pt-PT"/>
    </w:rPr>
  </w:style>
  <w:style w:type="character" w:customStyle="1" w:styleId="BodyTextChar">
    <w:name w:val="Body Text Char"/>
    <w:link w:val="BodyText1"/>
    <w:locked/>
    <w:rPr>
      <w:sz w:val="24"/>
      <w:lang w:val="pt-PT" w:eastAsia="pt-PT" w:bidi="pt-PT"/>
    </w:rPr>
  </w:style>
  <w:style w:type="paragraph" w:customStyle="1" w:styleId="BlockText1">
    <w:name w:val="Block Text1"/>
    <w:basedOn w:val="Normal"/>
    <w:link w:val="TextodeblocoCarcter"/>
  </w:style>
  <w:style w:type="table" w:customStyle="1" w:styleId="TableNormal1">
    <w:name w:val="Table Normal1"/>
    <w:semiHidden/>
    <w:rPr>
      <w:rFonts w:cs="Times , serif"/>
      <w:lang w:bidi="pt-PT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Tipodeletrapredefinidodopargrafo"/>
    <w:uiPriority w:val="99"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E32082"/>
    <w:pPr>
      <w:spacing w:after="300"/>
      <w:contextualSpacing/>
    </w:pPr>
    <w:rPr>
      <w:rFonts w:ascii="Century Gothic" w:hAnsi="Century Gothic" w:cs="Times New Roman"/>
      <w:color w:val="2F5897"/>
      <w:spacing w:val="5"/>
      <w:kern w:val="28"/>
      <w:sz w:val="60"/>
      <w:szCs w:val="60"/>
    </w:rPr>
  </w:style>
  <w:style w:type="character" w:customStyle="1" w:styleId="TtuloCarter">
    <w:name w:val="Título Caráter"/>
    <w:link w:val="Ttulo"/>
    <w:uiPriority w:val="10"/>
    <w:rsid w:val="00E32082"/>
    <w:rPr>
      <w:rFonts w:ascii="Century Gothic" w:hAnsi="Century Gothic"/>
      <w:color w:val="2F5897"/>
      <w:spacing w:val="5"/>
      <w:kern w:val="28"/>
      <w:sz w:val="60"/>
      <w:szCs w:val="60"/>
    </w:rPr>
  </w:style>
  <w:style w:type="table" w:styleId="TabelacomGrelha">
    <w:name w:val="Table Grid"/>
    <w:basedOn w:val="Tabelanormal"/>
    <w:rsid w:val="00E32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mEspaamentoCarter">
    <w:name w:val="Sem Espaçamento Caráter"/>
    <w:link w:val="SemEspaamento"/>
    <w:uiPriority w:val="1"/>
    <w:locked/>
    <w:rsid w:val="00E32082"/>
    <w:rPr>
      <w:rFonts w:ascii="Times New Roman" w:hAnsi="Times New Roman"/>
    </w:rPr>
  </w:style>
  <w:style w:type="paragraph" w:styleId="SemEspaamento">
    <w:name w:val="No Spacing"/>
    <w:link w:val="SemEspaamentoCarter"/>
    <w:uiPriority w:val="1"/>
    <w:qFormat/>
    <w:rsid w:val="00E32082"/>
    <w:rPr>
      <w:rFonts w:ascii="Times New Roman" w:hAnsi="Times New Roman"/>
    </w:rPr>
  </w:style>
  <w:style w:type="paragraph" w:styleId="Cabealhodondice">
    <w:name w:val="TOC Heading"/>
    <w:basedOn w:val="Ttulo1"/>
    <w:next w:val="Normal"/>
    <w:uiPriority w:val="39"/>
    <w:unhideWhenUsed/>
    <w:qFormat/>
    <w:rsid w:val="004A6F4A"/>
    <w:pPr>
      <w:keepNext/>
      <w:keepLines/>
      <w:spacing w:before="480" w:line="276" w:lineRule="auto"/>
      <w:jc w:val="left"/>
      <w:outlineLvl w:val="9"/>
    </w:pPr>
    <w:rPr>
      <w:rFonts w:ascii="Cambria" w:hAnsi="Cambria"/>
      <w:b w:val="0"/>
      <w:bCs/>
      <w:color w:val="365F91"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rsid w:val="004A6F4A"/>
  </w:style>
  <w:style w:type="paragraph" w:styleId="ndice2">
    <w:name w:val="toc 2"/>
    <w:basedOn w:val="Normal"/>
    <w:next w:val="Normal"/>
    <w:autoRedefine/>
    <w:uiPriority w:val="39"/>
    <w:rsid w:val="004A6F4A"/>
    <w:pPr>
      <w:ind w:left="240"/>
    </w:pPr>
  </w:style>
  <w:style w:type="paragraph" w:styleId="PargrafodaLista">
    <w:name w:val="List Paragraph"/>
    <w:basedOn w:val="Normal"/>
    <w:uiPriority w:val="34"/>
    <w:qFormat/>
    <w:rsid w:val="00964655"/>
    <w:pPr>
      <w:spacing w:before="120"/>
      <w:ind w:left="720" w:firstLine="851"/>
      <w:contextualSpacing/>
    </w:pPr>
    <w:rPr>
      <w:rFonts w:ascii="Garamond" w:eastAsia="Garamond" w:hAnsi="Garamond" w:cs="Garamond"/>
      <w:color w:val="000000"/>
      <w:szCs w:val="20"/>
    </w:rPr>
  </w:style>
  <w:style w:type="paragraph" w:styleId="Textodebalo">
    <w:name w:val="Balloon Text"/>
    <w:basedOn w:val="Normal"/>
    <w:link w:val="TextodebaloCarter"/>
    <w:rsid w:val="003B263F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rsid w:val="003B263F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Tipodeletrapredefinidodopargrafo"/>
    <w:semiHidden/>
    <w:unhideWhenUsed/>
    <w:rsid w:val="00C811F8"/>
    <w:rPr>
      <w:sz w:val="16"/>
      <w:szCs w:val="16"/>
    </w:rPr>
  </w:style>
  <w:style w:type="paragraph" w:styleId="Textodecomentrio">
    <w:name w:val="annotation text"/>
    <w:basedOn w:val="Normal"/>
    <w:link w:val="TextodecomentrioCarter"/>
    <w:semiHidden/>
    <w:unhideWhenUsed/>
    <w:rsid w:val="00C811F8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rsid w:val="00C811F8"/>
    <w:rPr>
      <w:rFonts w:ascii="Calibri" w:hAnsi="Calibri" w:cs="Times , serif"/>
    </w:rPr>
  </w:style>
  <w:style w:type="paragraph" w:styleId="Assuntodecomentrio">
    <w:name w:val="annotation subject"/>
    <w:basedOn w:val="Textodecomentrio"/>
    <w:next w:val="Textodecomentrio"/>
    <w:link w:val="AssuntodecomentrioCarter"/>
    <w:semiHidden/>
    <w:unhideWhenUsed/>
    <w:rsid w:val="00C811F8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semiHidden/>
    <w:rsid w:val="00C811F8"/>
    <w:rPr>
      <w:rFonts w:ascii="Calibri" w:hAnsi="Calibri" w:cs="Times , serif"/>
      <w:b/>
      <w:bCs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B30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npd.pt" TargetMode="Externa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tif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P\Dropbox\ISEP\GUIA%20de%20produ&#231;&#227;o%20de%20trabalhos\TEMPLATE_RELATO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F0F40A57A4B4943AE5F0D22A00E6876" ma:contentTypeVersion="7" ma:contentTypeDescription="Criar um novo documento." ma:contentTypeScope="" ma:versionID="0777f9d8bcaf4fa9f3f247f35de05543">
  <xsd:schema xmlns:xsd="http://www.w3.org/2001/XMLSchema" xmlns:xs="http://www.w3.org/2001/XMLSchema" xmlns:p="http://schemas.microsoft.com/office/2006/metadata/properties" xmlns:ns2="6e977478-40fc-4c96-9b59-58f9adc62218" targetNamespace="http://schemas.microsoft.com/office/2006/metadata/properties" ma:root="true" ma:fieldsID="6e1588d9447c950b5d06efd32159bf41" ns2:_="">
    <xsd:import namespace="6e977478-40fc-4c96-9b59-58f9adc62218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77478-40fc-4c96-9b59-58f9adc62218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6e977478-40fc-4c96-9b59-58f9adc62218" xsi:nil="true"/>
    <AppVersion xmlns="6e977478-40fc-4c96-9b59-58f9adc62218" xsi:nil="true"/>
    <TeamsChannelId xmlns="6e977478-40fc-4c96-9b59-58f9adc62218" xsi:nil="true"/>
    <FolderType xmlns="6e977478-40fc-4c96-9b59-58f9adc62218" xsi:nil="true"/>
    <CultureName xmlns="6e977478-40fc-4c96-9b59-58f9adc62218" xsi:nil="true"/>
  </documentManagement>
</p:properties>
</file>

<file path=customXml/itemProps1.xml><?xml version="1.0" encoding="utf-8"?>
<ds:datastoreItem xmlns:ds="http://schemas.openxmlformats.org/officeDocument/2006/customXml" ds:itemID="{A8BEE9C3-75AD-4607-B106-1B44B05722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2FBF9B-697C-4384-8BA9-D9CACC8149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977478-40fc-4c96-9b59-58f9adc622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46D67E-02BF-4E37-8EF1-2391CC03D27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02BD9CC-6025-4F76-BD90-0F1427CF0A06}">
  <ds:schemaRefs>
    <ds:schemaRef ds:uri="http://schemas.microsoft.com/office/2006/metadata/properties"/>
    <ds:schemaRef ds:uri="http://schemas.microsoft.com/office/infopath/2007/PartnerControls"/>
    <ds:schemaRef ds:uri="6e977478-40fc-4c96-9b59-58f9adc6221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TEMPLATE_RELATORIO</Template>
  <TotalTime>51</TotalTime>
  <Pages>1</Pages>
  <Words>946</Words>
  <Characters>5110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Cabeçalho corrente: ESTE É UM TÍTULO BREVE (50 CARACTERES OU MENOS) DO TRABALHO</vt:lpstr>
    </vt:vector>
  </TitlesOfParts>
  <Company>ISEP</Company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Sousa</dc:creator>
  <cp:lastModifiedBy>Tomás Limbado (1191106)</cp:lastModifiedBy>
  <cp:revision>6</cp:revision>
  <cp:lastPrinted>2022-01-23T15:38:00Z</cp:lastPrinted>
  <dcterms:created xsi:type="dcterms:W3CDTF">2022-01-23T14:42:00Z</dcterms:created>
  <dcterms:modified xsi:type="dcterms:W3CDTF">2022-01-23T15:39:00Z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TC100763239990</vt:lpwstr>
  </property>
  <property fmtid="{D5CDD505-2E9C-101B-9397-08002B2CF9AE}" pid="3" name="ContentTypeId">
    <vt:lpwstr>0x0101008F0F40A57A4B4943AE5F0D22A00E6876</vt:lpwstr>
  </property>
</Properties>
</file>